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FA" w:rsidRPr="00CF4FFA" w:rsidRDefault="00CF4FFA" w:rsidP="00CF4FFA">
      <w:pPr>
        <w:pStyle w:val="Listenabsatz"/>
        <w:numPr>
          <w:ilvl w:val="0"/>
          <w:numId w:val="34"/>
        </w:numPr>
      </w:pPr>
      <w:proofErr w:type="spellStart"/>
      <w:r w:rsidRPr="00CF4FFA">
        <w:t>Rail</w:t>
      </w:r>
      <w:proofErr w:type="spellEnd"/>
      <w:r w:rsidRPr="00CF4FFA">
        <w:t xml:space="preserve"> </w:t>
      </w:r>
      <w:proofErr w:type="spellStart"/>
      <w:r w:rsidRPr="00CF4FFA">
        <w:t>Baltica</w:t>
      </w:r>
      <w:proofErr w:type="spellEnd"/>
    </w:p>
    <w:p w:rsidR="00CF4FFA" w:rsidRDefault="00CF4FFA" w:rsidP="00CF4FFA">
      <w:pPr>
        <w:pStyle w:val="Listenabsatz"/>
        <w:numPr>
          <w:ilvl w:val="0"/>
          <w:numId w:val="34"/>
        </w:numPr>
      </w:pPr>
      <w:r w:rsidRPr="00CF4FFA">
        <w:t xml:space="preserve">Helsinki </w:t>
      </w:r>
      <w:proofErr w:type="spellStart"/>
      <w:r w:rsidRPr="00CF4FFA">
        <w:t>to</w:t>
      </w:r>
      <w:proofErr w:type="spellEnd"/>
      <w:r w:rsidRPr="00CF4FFA">
        <w:t xml:space="preserve"> Tallinn Tunnel</w:t>
      </w:r>
    </w:p>
    <w:p w:rsidR="00CF4FFA" w:rsidRDefault="00CF4FFA" w:rsidP="00CF4FFA">
      <w:pPr>
        <w:rPr>
          <w:lang w:eastAsia="zh-CN" w:bidi="hi-IN"/>
        </w:rPr>
      </w:pPr>
    </w:p>
    <w:p w:rsidR="00CF4FFA" w:rsidRPr="00A66885" w:rsidRDefault="00CF4FFA" w:rsidP="00CF4FFA">
      <w:pPr>
        <w:rPr>
          <w:b/>
          <w:lang w:val="en-GB" w:eastAsia="zh-CN" w:bidi="hi-IN"/>
        </w:rPr>
      </w:pPr>
      <w:proofErr w:type="gramStart"/>
      <w:r w:rsidRPr="00A66885">
        <w:rPr>
          <w:b/>
          <w:lang w:val="en-GB" w:eastAsia="zh-CN" w:bidi="hi-IN"/>
        </w:rPr>
        <w:t>Points :</w:t>
      </w:r>
      <w:proofErr w:type="gramEnd"/>
      <w:r w:rsidRPr="00A66885">
        <w:rPr>
          <w:b/>
          <w:lang w:val="en-GB" w:eastAsia="zh-CN" w:bidi="hi-IN"/>
        </w:rPr>
        <w:t xml:space="preserve"> </w:t>
      </w:r>
      <w:proofErr w:type="spellStart"/>
      <w:r w:rsidRPr="00A66885">
        <w:rPr>
          <w:b/>
          <w:lang w:val="en-GB" w:eastAsia="zh-CN" w:bidi="hi-IN"/>
        </w:rPr>
        <w:t>economical</w:t>
      </w:r>
      <w:proofErr w:type="spellEnd"/>
      <w:r w:rsidRPr="00A66885">
        <w:rPr>
          <w:b/>
          <w:lang w:val="en-GB" w:eastAsia="zh-CN" w:bidi="hi-IN"/>
        </w:rPr>
        <w:t xml:space="preserve"> and political</w:t>
      </w:r>
    </w:p>
    <w:p w:rsidR="00CF4FFA" w:rsidRPr="00A66885" w:rsidRDefault="00CF4FFA" w:rsidP="00CF4FFA">
      <w:pPr>
        <w:rPr>
          <w:b/>
          <w:lang w:val="en-GB" w:eastAsia="zh-CN" w:bidi="hi-IN"/>
        </w:rPr>
      </w:pPr>
    </w:p>
    <w:p w:rsidR="00A66885" w:rsidRPr="00A66885" w:rsidRDefault="00A66885" w:rsidP="00A66885">
      <w:pPr>
        <w:rPr>
          <w:b/>
          <w:lang w:val="en-GB" w:eastAsia="zh-CN" w:bidi="hi-IN"/>
        </w:rPr>
      </w:pPr>
    </w:p>
    <w:p w:rsidR="00CF4FFA" w:rsidRPr="00A66885" w:rsidRDefault="00A66885" w:rsidP="00A66885">
      <w:pPr>
        <w:rPr>
          <w:b/>
          <w:lang w:val="en-GB" w:eastAsia="zh-CN" w:bidi="hi-IN"/>
        </w:rPr>
      </w:pPr>
      <w:proofErr w:type="gramStart"/>
      <w:r w:rsidRPr="00A66885">
        <w:rPr>
          <w:b/>
          <w:lang w:val="en-GB" w:eastAsia="zh-CN" w:bidi="hi-IN"/>
        </w:rPr>
        <w:t>A new economic corridor</w:t>
      </w:r>
      <w:r w:rsidR="00CF4FFA" w:rsidRPr="00A66885">
        <w:rPr>
          <w:b/>
          <w:lang w:val="en-GB" w:eastAsia="zh-CN" w:bidi="hi-IN"/>
        </w:rPr>
        <w:t>.</w:t>
      </w:r>
      <w:proofErr w:type="gramEnd"/>
    </w:p>
    <w:p w:rsidR="00CF4FFA" w:rsidRDefault="00CF4FFA" w:rsidP="00CF4FFA">
      <w:pPr>
        <w:rPr>
          <w:lang w:val="en-GB" w:eastAsia="zh-CN" w:bidi="hi-IN"/>
        </w:rPr>
      </w:pPr>
    </w:p>
    <w:p w:rsidR="00A66885" w:rsidRDefault="00A66885" w:rsidP="00CF4FFA">
      <w:pPr>
        <w:rPr>
          <w:lang w:val="en-GB"/>
        </w:rPr>
      </w:pPr>
      <w:proofErr w:type="gramStart"/>
      <w:r>
        <w:rPr>
          <w:lang w:val="en-GB"/>
        </w:rPr>
        <w:t>C</w:t>
      </w:r>
      <w:r w:rsidRPr="00A66885">
        <w:rPr>
          <w:lang w:val="en-GB"/>
        </w:rPr>
        <w:t xml:space="preserve">onnection between the </w:t>
      </w:r>
      <w:hyperlink r:id="rId9" w:tooltip="Baltic States" w:history="1">
        <w:r w:rsidRPr="00A66885">
          <w:rPr>
            <w:color w:val="0000FF"/>
            <w:u w:val="single"/>
            <w:lang w:val="en-GB"/>
          </w:rPr>
          <w:t>Baltic States</w:t>
        </w:r>
      </w:hyperlink>
      <w:r w:rsidRPr="00A66885">
        <w:rPr>
          <w:lang w:val="en-GB"/>
        </w:rPr>
        <w:t xml:space="preserve"> and the biggest economic</w:t>
      </w:r>
      <w:r>
        <w:rPr>
          <w:lang w:val="en-GB"/>
        </w:rPr>
        <w:t xml:space="preserve"> </w:t>
      </w:r>
      <w:proofErr w:type="spellStart"/>
      <w:r w:rsidRPr="00A66885">
        <w:rPr>
          <w:lang w:val="en-GB"/>
        </w:rPr>
        <w:t>centers</w:t>
      </w:r>
      <w:proofErr w:type="spellEnd"/>
      <w:r>
        <w:rPr>
          <w:lang w:val="en-GB"/>
        </w:rPr>
        <w:t>.</w:t>
      </w:r>
      <w:proofErr w:type="gramEnd"/>
    </w:p>
    <w:p w:rsidR="00A66885" w:rsidRPr="00A66885" w:rsidRDefault="00A66885" w:rsidP="00CF4FFA">
      <w:pPr>
        <w:rPr>
          <w:lang w:val="en-GB" w:eastAsia="zh-CN" w:bidi="hi-IN"/>
        </w:rPr>
      </w:pPr>
    </w:p>
    <w:p w:rsidR="00CF4FFA" w:rsidRDefault="00A66885" w:rsidP="00CF4FFA">
      <w:pPr>
        <w:rPr>
          <w:lang w:val="en-GB" w:eastAsia="zh-CN" w:bidi="hi-IN"/>
        </w:rPr>
      </w:pPr>
      <w:r>
        <w:rPr>
          <w:lang w:val="en-GB" w:eastAsia="zh-CN" w:bidi="hi-IN"/>
        </w:rPr>
        <w:t>C</w:t>
      </w:r>
      <w:r w:rsidR="00CF4FFA">
        <w:rPr>
          <w:lang w:val="en-GB" w:eastAsia="zh-CN" w:bidi="hi-IN"/>
        </w:rPr>
        <w:t xml:space="preserve">onnection between Nord, </w:t>
      </w:r>
      <w:r>
        <w:rPr>
          <w:lang w:val="en-GB" w:eastAsia="zh-CN" w:bidi="hi-IN"/>
        </w:rPr>
        <w:t xml:space="preserve">East and Central Europe contributes </w:t>
      </w:r>
      <w:proofErr w:type="gramStart"/>
      <w:r>
        <w:rPr>
          <w:lang w:val="en-GB" w:eastAsia="zh-CN" w:bidi="hi-IN"/>
        </w:rPr>
        <w:t>to</w:t>
      </w:r>
      <w:proofErr w:type="gramEnd"/>
      <w:r>
        <w:rPr>
          <w:lang w:val="en-GB" w:eastAsia="zh-CN" w:bidi="hi-IN"/>
        </w:rPr>
        <w:t>:</w:t>
      </w:r>
    </w:p>
    <w:p w:rsidR="00A66885" w:rsidRDefault="00A66885" w:rsidP="00A66885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Increasing of new cargo flows </w:t>
      </w:r>
    </w:p>
    <w:p w:rsidR="00A66885" w:rsidRDefault="00A66885" w:rsidP="00A66885">
      <w:pPr>
        <w:pStyle w:val="Listenabsatz"/>
        <w:numPr>
          <w:ilvl w:val="0"/>
          <w:numId w:val="35"/>
        </w:numPr>
        <w:rPr>
          <w:lang w:val="en-GB"/>
        </w:rPr>
      </w:pPr>
      <w:r w:rsidRPr="00A66885">
        <w:rPr>
          <w:lang w:val="en-GB"/>
        </w:rPr>
        <w:t xml:space="preserve">Development of connected </w:t>
      </w:r>
      <w:proofErr w:type="spellStart"/>
      <w:r w:rsidRPr="00A66885">
        <w:rPr>
          <w:lang w:val="en-GB"/>
        </w:rPr>
        <w:t>industries</w:t>
      </w:r>
      <w:r w:rsidR="0006157E">
        <w:rPr>
          <w:lang w:val="en-GB"/>
        </w:rPr>
        <w:t>&amp;infrastructure</w:t>
      </w:r>
      <w:proofErr w:type="spellEnd"/>
      <w:r w:rsidR="0006157E">
        <w:rPr>
          <w:lang w:val="en-GB"/>
        </w:rPr>
        <w:t xml:space="preserve"> </w:t>
      </w:r>
      <w:r w:rsidR="0006157E" w:rsidRPr="0006157E">
        <w:rPr>
          <w:i/>
          <w:lang w:val="en-GB"/>
        </w:rPr>
        <w:t>(</w:t>
      </w:r>
      <w:r w:rsidR="0006157E" w:rsidRPr="0006157E">
        <w:rPr>
          <w:i/>
          <w:lang w:val="en-GB"/>
        </w:rPr>
        <w:t>Railway stations, city transportation, connecting roads</w:t>
      </w:r>
      <w:r w:rsidR="0006157E" w:rsidRPr="0006157E">
        <w:rPr>
          <w:i/>
          <w:lang w:val="en-GB"/>
        </w:rPr>
        <w:t>)</w:t>
      </w:r>
    </w:p>
    <w:p w:rsidR="0006157E" w:rsidRDefault="0006157E" w:rsidP="0006157E">
      <w:pPr>
        <w:pStyle w:val="Listenabsatz"/>
        <w:numPr>
          <w:ilvl w:val="0"/>
          <w:numId w:val="35"/>
        </w:numPr>
        <w:rPr>
          <w:lang w:val="en-GB"/>
        </w:rPr>
      </w:pPr>
      <w:r w:rsidRPr="0006157E">
        <w:rPr>
          <w:lang w:val="en-GB"/>
        </w:rPr>
        <w:t>development of logistics services</w:t>
      </w:r>
    </w:p>
    <w:p w:rsidR="0006157E" w:rsidRDefault="0006157E" w:rsidP="0006157E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tourism</w:t>
      </w:r>
    </w:p>
    <w:p w:rsidR="0006157E" w:rsidRDefault="0006157E" w:rsidP="0006157E">
      <w:pPr>
        <w:pStyle w:val="Listenabsatz"/>
        <w:numPr>
          <w:ilvl w:val="0"/>
          <w:numId w:val="35"/>
        </w:numPr>
      </w:pPr>
      <w:proofErr w:type="spellStart"/>
      <w:r>
        <w:t>new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place</w:t>
      </w:r>
      <w:proofErr w:type="spellEnd"/>
    </w:p>
    <w:p w:rsidR="0006157E" w:rsidRPr="0006157E" w:rsidRDefault="0006157E" w:rsidP="0006157E">
      <w:pPr>
        <w:pStyle w:val="Listenabsatz"/>
        <w:numPr>
          <w:ilvl w:val="0"/>
          <w:numId w:val="35"/>
        </w:numPr>
        <w:rPr>
          <w:lang w:val="en-GB"/>
        </w:rPr>
      </w:pPr>
      <w:proofErr w:type="spellStart"/>
      <w:r w:rsidRPr="0006157E">
        <w:rPr>
          <w:lang w:val="en-GB"/>
        </w:rPr>
        <w:t>favorably</w:t>
      </w:r>
      <w:proofErr w:type="spellEnd"/>
      <w:r w:rsidRPr="0006157E">
        <w:rPr>
          <w:lang w:val="en-GB"/>
        </w:rPr>
        <w:t xml:space="preserve"> influence prices of goods sold in </w:t>
      </w:r>
      <w:r w:rsidR="00093B8C">
        <w:rPr>
          <w:lang w:val="en-GB"/>
        </w:rPr>
        <w:t xml:space="preserve">partner-countries  </w:t>
      </w:r>
    </w:p>
    <w:p w:rsidR="0006157E" w:rsidRDefault="0006157E" w:rsidP="0006157E">
      <w:pPr>
        <w:pStyle w:val="Listenabsatz"/>
        <w:numPr>
          <w:ilvl w:val="0"/>
          <w:numId w:val="35"/>
        </w:numPr>
      </w:pPr>
      <w:proofErr w:type="spellStart"/>
      <w:r>
        <w:t>reduction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congestion</w:t>
      </w:r>
      <w:proofErr w:type="spellEnd"/>
    </w:p>
    <w:p w:rsidR="0006157E" w:rsidRPr="0006157E" w:rsidRDefault="0006157E" w:rsidP="0006157E">
      <w:pPr>
        <w:rPr>
          <w:lang w:eastAsia="zh-CN" w:bidi="hi-IN"/>
        </w:rPr>
      </w:pPr>
    </w:p>
    <w:p w:rsidR="0006157E" w:rsidRDefault="0006157E" w:rsidP="0006157E">
      <w:pPr>
        <w:rPr>
          <w:i/>
          <w:lang w:val="en-GB"/>
        </w:rPr>
      </w:pPr>
      <w:r w:rsidRPr="0006157E">
        <w:rPr>
          <w:i/>
          <w:lang w:val="en-GB"/>
        </w:rPr>
        <w:t xml:space="preserve">Rail </w:t>
      </w:r>
      <w:proofErr w:type="spellStart"/>
      <w:r w:rsidRPr="0006157E">
        <w:rPr>
          <w:i/>
          <w:lang w:val="en-GB"/>
        </w:rPr>
        <w:t>Baltica</w:t>
      </w:r>
      <w:proofErr w:type="spellEnd"/>
      <w:r w:rsidRPr="0006157E">
        <w:rPr>
          <w:i/>
          <w:lang w:val="en-GB"/>
        </w:rPr>
        <w:t xml:space="preserve"> creates the possibility to shift the major freight transport in the regions from road to rail, which for the time being </w:t>
      </w:r>
      <w:proofErr w:type="gramStart"/>
      <w:r w:rsidRPr="0006157E">
        <w:rPr>
          <w:i/>
          <w:lang w:val="en-GB"/>
        </w:rPr>
        <w:t>is transported</w:t>
      </w:r>
      <w:proofErr w:type="gramEnd"/>
      <w:r w:rsidRPr="0006157E">
        <w:rPr>
          <w:i/>
          <w:lang w:val="en-GB"/>
        </w:rPr>
        <w:t xml:space="preserve"> towards </w:t>
      </w:r>
      <w:hyperlink r:id="rId10" w:tooltip="Russia" w:history="1">
        <w:r w:rsidRPr="0006157E">
          <w:rPr>
            <w:i/>
            <w:color w:val="0000FF"/>
            <w:u w:val="single"/>
            <w:lang w:val="en-GB"/>
          </w:rPr>
          <w:t>Russia</w:t>
        </w:r>
      </w:hyperlink>
      <w:r w:rsidRPr="0006157E">
        <w:rPr>
          <w:i/>
          <w:lang w:val="en-GB"/>
        </w:rPr>
        <w:t xml:space="preserve"> and then north by heavy trucks.</w:t>
      </w:r>
    </w:p>
    <w:p w:rsidR="0006157E" w:rsidRDefault="0006157E" w:rsidP="0006157E">
      <w:pPr>
        <w:rPr>
          <w:i/>
          <w:lang w:val="en-GB"/>
        </w:rPr>
      </w:pPr>
    </w:p>
    <w:p w:rsidR="0006157E" w:rsidRDefault="0006157E" w:rsidP="0006157E">
      <w:pPr>
        <w:rPr>
          <w:b/>
          <w:lang w:val="en-GB" w:eastAsia="zh-CN" w:bidi="hi-IN"/>
        </w:rPr>
      </w:pPr>
      <w:proofErr w:type="gramStart"/>
      <w:r w:rsidRPr="0006157E">
        <w:rPr>
          <w:b/>
          <w:lang w:val="en-GB" w:eastAsia="zh-CN" w:bidi="hi-IN"/>
        </w:rPr>
        <w:t>Political point.</w:t>
      </w:r>
      <w:proofErr w:type="gramEnd"/>
    </w:p>
    <w:p w:rsidR="00093B8C" w:rsidRDefault="00093B8C" w:rsidP="0006157E">
      <w:pPr>
        <w:rPr>
          <w:b/>
          <w:lang w:val="en-GB" w:eastAsia="zh-CN" w:bidi="hi-IN"/>
        </w:rPr>
      </w:pPr>
    </w:p>
    <w:p w:rsidR="00093B8C" w:rsidRPr="00093B8C" w:rsidRDefault="00093B8C" w:rsidP="0006157E">
      <w:pPr>
        <w:rPr>
          <w:i/>
          <w:lang w:val="en-GB"/>
        </w:rPr>
      </w:pPr>
      <w:r w:rsidRPr="00093B8C">
        <w:rPr>
          <w:i/>
          <w:lang w:val="en-GB"/>
        </w:rPr>
        <w:t>The intention of the Rail Baltic project is to fully integrate Estonia, Latvia and Lithuania in</w:t>
      </w:r>
      <w:r w:rsidRPr="00093B8C">
        <w:rPr>
          <w:i/>
          <w:lang w:val="en-GB"/>
        </w:rPr>
        <w:t xml:space="preserve"> the </w:t>
      </w:r>
      <w:proofErr w:type="gramStart"/>
      <w:r w:rsidRPr="00093B8C">
        <w:rPr>
          <w:i/>
          <w:lang w:val="en-GB"/>
        </w:rPr>
        <w:t>whole</w:t>
      </w:r>
      <w:proofErr w:type="gramEnd"/>
      <w:r w:rsidRPr="00093B8C">
        <w:rPr>
          <w:i/>
          <w:lang w:val="en-GB"/>
        </w:rPr>
        <w:t xml:space="preserve"> European </w:t>
      </w:r>
      <w:proofErr w:type="spellStart"/>
      <w:r w:rsidRPr="00093B8C">
        <w:rPr>
          <w:i/>
          <w:lang w:val="en-GB"/>
        </w:rPr>
        <w:t>transportnetwork</w:t>
      </w:r>
      <w:proofErr w:type="spellEnd"/>
      <w:r w:rsidRPr="00093B8C">
        <w:rPr>
          <w:i/>
          <w:lang w:val="en-GB"/>
        </w:rPr>
        <w:t xml:space="preserve">. </w:t>
      </w:r>
    </w:p>
    <w:p w:rsidR="00093B8C" w:rsidRPr="005968B8" w:rsidRDefault="00093B8C" w:rsidP="0006157E">
      <w:pPr>
        <w:rPr>
          <w:lang w:val="en-GB"/>
        </w:rPr>
      </w:pPr>
    </w:p>
    <w:p w:rsidR="00093B8C" w:rsidRPr="005968B8" w:rsidRDefault="00093B8C" w:rsidP="00093B8C">
      <w:pPr>
        <w:pStyle w:val="Listenabsatz"/>
        <w:numPr>
          <w:ilvl w:val="0"/>
          <w:numId w:val="35"/>
        </w:numPr>
        <w:rPr>
          <w:lang w:val="en-GB"/>
        </w:rPr>
      </w:pPr>
      <w:proofErr w:type="gramStart"/>
      <w:r w:rsidRPr="005968B8">
        <w:rPr>
          <w:lang w:val="en-GB"/>
        </w:rPr>
        <w:t>Integration of new EU countries.</w:t>
      </w:r>
      <w:proofErr w:type="gramEnd"/>
    </w:p>
    <w:p w:rsidR="005968B8" w:rsidRDefault="005968B8" w:rsidP="005968B8">
      <w:pPr>
        <w:pStyle w:val="Listenabsatz"/>
        <w:numPr>
          <w:ilvl w:val="0"/>
          <w:numId w:val="35"/>
        </w:numPr>
        <w:rPr>
          <w:lang w:val="en-GB"/>
        </w:rPr>
      </w:pPr>
      <w:r w:rsidRPr="005968B8">
        <w:rPr>
          <w:lang w:val="en-GB"/>
        </w:rPr>
        <w:t>Cooperation of partner countries of EU on the international level</w:t>
      </w:r>
    </w:p>
    <w:p w:rsidR="005968B8" w:rsidRPr="005968B8" w:rsidRDefault="005968B8" w:rsidP="005968B8">
      <w:pPr>
        <w:rPr>
          <w:lang w:val="en-GB" w:eastAsia="zh-CN" w:bidi="hi-IN"/>
        </w:rPr>
      </w:pPr>
    </w:p>
    <w:p w:rsidR="00093B8C" w:rsidRPr="005968B8" w:rsidRDefault="005968B8" w:rsidP="005968B8">
      <w:pPr>
        <w:tabs>
          <w:tab w:val="left" w:pos="1673"/>
        </w:tabs>
        <w:rPr>
          <w:b/>
          <w:lang w:val="en-GB" w:eastAsia="zh-CN" w:bidi="hi-IN"/>
        </w:rPr>
      </w:pPr>
      <w:r>
        <w:rPr>
          <w:lang w:val="en-GB" w:eastAsia="zh-CN" w:bidi="hi-IN"/>
        </w:rPr>
        <w:tab/>
      </w:r>
    </w:p>
    <w:p w:rsidR="005968B8" w:rsidRDefault="005968B8" w:rsidP="005968B8">
      <w:pPr>
        <w:tabs>
          <w:tab w:val="left" w:pos="1673"/>
        </w:tabs>
        <w:rPr>
          <w:b/>
          <w:lang w:val="en-GB" w:eastAsia="zh-CN" w:bidi="hi-IN"/>
        </w:rPr>
      </w:pPr>
      <w:r w:rsidRPr="005968B8">
        <w:rPr>
          <w:b/>
          <w:lang w:val="en-GB" w:eastAsia="zh-CN" w:bidi="hi-IN"/>
        </w:rPr>
        <w:t>Benefits</w:t>
      </w:r>
    </w:p>
    <w:p w:rsidR="005968B8" w:rsidRPr="005968B8" w:rsidRDefault="005968B8" w:rsidP="005968B8">
      <w:pPr>
        <w:numPr>
          <w:ilvl w:val="0"/>
          <w:numId w:val="35"/>
        </w:numPr>
        <w:spacing w:before="100" w:beforeAutospacing="1" w:after="100" w:afterAutospacing="1"/>
        <w:outlineLvl w:val="4"/>
        <w:rPr>
          <w:rFonts w:ascii="Times New Roman" w:hAnsi="Times New Roman"/>
          <w:b/>
          <w:bCs/>
          <w:sz w:val="20"/>
          <w:szCs w:val="20"/>
          <w:lang w:eastAsia="de-DE"/>
        </w:rPr>
      </w:pPr>
      <w:r w:rsidRPr="005968B8">
        <w:rPr>
          <w:rFonts w:ascii="Times New Roman" w:hAnsi="Times New Roman"/>
          <w:b/>
          <w:bCs/>
          <w:sz w:val="20"/>
          <w:szCs w:val="20"/>
          <w:lang w:eastAsia="de-DE"/>
        </w:rPr>
        <w:t xml:space="preserve">Travel </w:t>
      </w:r>
      <w:proofErr w:type="spellStart"/>
      <w:r w:rsidRPr="005968B8">
        <w:rPr>
          <w:rFonts w:ascii="Times New Roman" w:hAnsi="Times New Roman"/>
          <w:b/>
          <w:bCs/>
          <w:sz w:val="20"/>
          <w:szCs w:val="20"/>
          <w:lang w:eastAsia="de-DE"/>
        </w:rPr>
        <w:t>safety</w:t>
      </w:r>
      <w:proofErr w:type="spellEnd"/>
    </w:p>
    <w:p w:rsidR="005968B8" w:rsidRDefault="005968B8" w:rsidP="005968B8">
      <w:pPr>
        <w:pStyle w:val="Listenabsatz"/>
        <w:numPr>
          <w:ilvl w:val="0"/>
          <w:numId w:val="35"/>
        </w:numPr>
        <w:tabs>
          <w:tab w:val="left" w:pos="1673"/>
        </w:tabs>
        <w:rPr>
          <w:b/>
          <w:lang w:val="en-GB"/>
        </w:rPr>
      </w:pPr>
      <w:r w:rsidRPr="005968B8">
        <w:rPr>
          <w:b/>
          <w:lang w:val="en-GB"/>
        </w:rPr>
        <w:t>Shorter travel time</w:t>
      </w:r>
    </w:p>
    <w:p w:rsidR="005968B8" w:rsidRDefault="005968B8" w:rsidP="005968B8">
      <w:pPr>
        <w:pStyle w:val="Listenabsatz"/>
        <w:numPr>
          <w:ilvl w:val="0"/>
          <w:numId w:val="35"/>
        </w:numPr>
        <w:rPr>
          <w:lang w:val="en-GB"/>
        </w:rPr>
      </w:pPr>
      <w:r w:rsidRPr="005968B8">
        <w:rPr>
          <w:lang w:val="en-GB"/>
        </w:rPr>
        <w:t>Cost savings</w:t>
      </w:r>
    </w:p>
    <w:p w:rsidR="005968B8" w:rsidRDefault="005968B8" w:rsidP="005968B8">
      <w:pPr>
        <w:pStyle w:val="Listenabsatz"/>
        <w:numPr>
          <w:ilvl w:val="0"/>
          <w:numId w:val="35"/>
        </w:numPr>
      </w:pPr>
      <w:proofErr w:type="spellStart"/>
      <w:r>
        <w:t>productive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time</w:t>
      </w:r>
    </w:p>
    <w:p w:rsidR="005968B8" w:rsidRPr="005968B8" w:rsidRDefault="005968B8" w:rsidP="005968B8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environmentally friendly way of travelling</w:t>
      </w:r>
    </w:p>
    <w:p w:rsidR="005968B8" w:rsidRDefault="005968B8" w:rsidP="005968B8">
      <w:pPr>
        <w:tabs>
          <w:tab w:val="left" w:pos="1673"/>
        </w:tabs>
        <w:rPr>
          <w:b/>
          <w:lang w:val="en-GB" w:eastAsia="zh-CN" w:bidi="hi-IN"/>
        </w:rPr>
      </w:pPr>
      <w:r>
        <w:rPr>
          <w:b/>
          <w:lang w:val="en-GB" w:eastAsia="zh-CN" w:bidi="hi-IN"/>
        </w:rPr>
        <w:tab/>
      </w:r>
    </w:p>
    <w:p w:rsidR="00093B8C" w:rsidRDefault="005968B8" w:rsidP="00093B8C">
      <w:pPr>
        <w:tabs>
          <w:tab w:val="left" w:pos="3035"/>
        </w:tabs>
        <w:rPr>
          <w:b/>
          <w:lang w:val="en-GB" w:eastAsia="zh-CN" w:bidi="hi-IN"/>
        </w:rPr>
      </w:pPr>
      <w:proofErr w:type="spellStart"/>
      <w:r>
        <w:rPr>
          <w:b/>
        </w:rPr>
        <w:t>C</w:t>
      </w:r>
      <w:r w:rsidRPr="005968B8">
        <w:rPr>
          <w:b/>
        </w:rPr>
        <w:t>riticism</w:t>
      </w:r>
      <w:proofErr w:type="spellEnd"/>
      <w:r w:rsidR="00093B8C" w:rsidRPr="005968B8">
        <w:rPr>
          <w:b/>
          <w:lang w:val="en-GB" w:eastAsia="zh-CN" w:bidi="hi-IN"/>
        </w:rPr>
        <w:tab/>
        <w:t xml:space="preserve"> </w:t>
      </w:r>
    </w:p>
    <w:p w:rsidR="005968B8" w:rsidRPr="00B3445B" w:rsidRDefault="005968B8" w:rsidP="00B3445B"/>
    <w:p w:rsidR="005968B8" w:rsidRPr="00B3445B" w:rsidRDefault="005968B8" w:rsidP="00B3445B">
      <w:r w:rsidRPr="00B3445B">
        <w:t xml:space="preserve">  - </w:t>
      </w:r>
      <w:proofErr w:type="spellStart"/>
      <w:r w:rsidRPr="00B3445B">
        <w:t>argues</w:t>
      </w:r>
      <w:proofErr w:type="spellEnd"/>
      <w:r w:rsidRPr="00B3445B">
        <w:t xml:space="preserve"> </w:t>
      </w:r>
      <w:proofErr w:type="spellStart"/>
      <w:r w:rsidRPr="00B3445B">
        <w:t>between</w:t>
      </w:r>
      <w:proofErr w:type="spellEnd"/>
      <w:r w:rsidRPr="00B3445B">
        <w:t xml:space="preserve"> </w:t>
      </w:r>
      <w:proofErr w:type="spellStart"/>
      <w:r w:rsidR="003265CF" w:rsidRPr="00B3445B">
        <w:t>the</w:t>
      </w:r>
      <w:proofErr w:type="spellEnd"/>
      <w:r w:rsidR="003265CF" w:rsidRPr="00B3445B">
        <w:t xml:space="preserve"> countries </w:t>
      </w:r>
      <w:proofErr w:type="spellStart"/>
      <w:r w:rsidR="003265CF" w:rsidRPr="00B3445B">
        <w:t>about</w:t>
      </w:r>
      <w:proofErr w:type="spellEnd"/>
      <w:r w:rsidR="003265CF" w:rsidRPr="00B3445B">
        <w:t xml:space="preserve"> </w:t>
      </w:r>
      <w:proofErr w:type="spellStart"/>
      <w:r w:rsidR="003265CF" w:rsidRPr="00B3445B">
        <w:t>the</w:t>
      </w:r>
      <w:proofErr w:type="spellEnd"/>
      <w:r w:rsidR="003265CF" w:rsidRPr="00B3445B">
        <w:t xml:space="preserve"> route(</w:t>
      </w:r>
      <w:proofErr w:type="spellStart"/>
      <w:r w:rsidR="003265CF" w:rsidRPr="00B3445B">
        <w:t>biggest</w:t>
      </w:r>
      <w:proofErr w:type="spellEnd"/>
      <w:r w:rsidR="003265CF" w:rsidRPr="00B3445B">
        <w:t xml:space="preserve"> </w:t>
      </w:r>
      <w:proofErr w:type="spellStart"/>
      <w:r w:rsidR="003265CF" w:rsidRPr="00B3445B">
        <w:t>cities</w:t>
      </w:r>
      <w:proofErr w:type="spellEnd"/>
      <w:r w:rsidR="003265CF" w:rsidRPr="00B3445B">
        <w:t xml:space="preserve"> such </w:t>
      </w:r>
      <w:proofErr w:type="spellStart"/>
      <w:r w:rsidR="003265CF" w:rsidRPr="00B3445B">
        <w:t>Vilinius</w:t>
      </w:r>
      <w:proofErr w:type="spellEnd"/>
      <w:r w:rsidR="003265CF" w:rsidRPr="00B3445B">
        <w:t xml:space="preserve">, Tartu </w:t>
      </w:r>
      <w:proofErr w:type="spellStart"/>
      <w:r w:rsidR="003265CF" w:rsidRPr="00B3445B">
        <w:t>are</w:t>
      </w:r>
      <w:proofErr w:type="spellEnd"/>
      <w:r w:rsidR="003265CF" w:rsidRPr="00B3445B">
        <w:t xml:space="preserve"> not </w:t>
      </w:r>
      <w:proofErr w:type="spellStart"/>
      <w:r w:rsidR="003265CF" w:rsidRPr="00B3445B">
        <w:t>included</w:t>
      </w:r>
      <w:proofErr w:type="spellEnd"/>
      <w:r w:rsidR="003265CF" w:rsidRPr="00B3445B">
        <w:t>)</w:t>
      </w:r>
    </w:p>
    <w:p w:rsidR="003265CF" w:rsidRPr="00B3445B" w:rsidRDefault="003265CF" w:rsidP="00B3445B">
      <w:r w:rsidRPr="00B3445B">
        <w:t xml:space="preserve">- </w:t>
      </w:r>
      <w:proofErr w:type="spellStart"/>
      <w:r w:rsidRPr="00B3445B">
        <w:t>building</w:t>
      </w:r>
      <w:proofErr w:type="spellEnd"/>
      <w:r w:rsidRPr="00B3445B">
        <w:t xml:space="preserve"> </w:t>
      </w:r>
      <w:proofErr w:type="spellStart"/>
      <w:r w:rsidRPr="00B3445B">
        <w:t>new</w:t>
      </w:r>
      <w:proofErr w:type="spellEnd"/>
      <w:r w:rsidRPr="00B3445B">
        <w:t xml:space="preserve"> </w:t>
      </w:r>
      <w:proofErr w:type="spellStart"/>
      <w:r w:rsidRPr="00B3445B">
        <w:t>railway</w:t>
      </w:r>
      <w:proofErr w:type="spellEnd"/>
      <w:r w:rsidRPr="00B3445B">
        <w:t xml:space="preserve"> </w:t>
      </w:r>
      <w:proofErr w:type="spellStart"/>
      <w:r w:rsidRPr="00B3445B">
        <w:t>instead</w:t>
      </w:r>
      <w:proofErr w:type="spellEnd"/>
      <w:r w:rsidRPr="00B3445B">
        <w:t xml:space="preserve"> </w:t>
      </w:r>
      <w:proofErr w:type="spellStart"/>
      <w:r w:rsidRPr="00B3445B">
        <w:t>of</w:t>
      </w:r>
      <w:proofErr w:type="spellEnd"/>
      <w:r w:rsidRPr="00B3445B">
        <w:t xml:space="preserve"> </w:t>
      </w:r>
      <w:proofErr w:type="spellStart"/>
      <w:r w:rsidRPr="00B3445B">
        <w:t>upgrading</w:t>
      </w:r>
      <w:proofErr w:type="spellEnd"/>
      <w:r w:rsidRPr="00B3445B">
        <w:t xml:space="preserve"> </w:t>
      </w:r>
      <w:proofErr w:type="spellStart"/>
      <w:r w:rsidRPr="00B3445B">
        <w:t>the</w:t>
      </w:r>
      <w:proofErr w:type="spellEnd"/>
      <w:r w:rsidRPr="00B3445B">
        <w:t xml:space="preserve"> </w:t>
      </w:r>
      <w:proofErr w:type="spellStart"/>
      <w:r w:rsidRPr="00B3445B">
        <w:t>existing</w:t>
      </w:r>
      <w:proofErr w:type="spellEnd"/>
      <w:r w:rsidRPr="00B3445B">
        <w:t xml:space="preserve"> </w:t>
      </w:r>
      <w:proofErr w:type="spellStart"/>
      <w:r w:rsidRPr="00B3445B">
        <w:t>network</w:t>
      </w:r>
      <w:proofErr w:type="spellEnd"/>
    </w:p>
    <w:p w:rsidR="003265CF" w:rsidRPr="00B3445B" w:rsidRDefault="003265CF" w:rsidP="00B3445B">
      <w:r w:rsidRPr="00B3445B">
        <w:t xml:space="preserve">- The </w:t>
      </w:r>
      <w:proofErr w:type="spellStart"/>
      <w:r w:rsidRPr="00B3445B">
        <w:t>differents</w:t>
      </w:r>
      <w:proofErr w:type="spellEnd"/>
      <w:r w:rsidRPr="00B3445B">
        <w:t xml:space="preserve"> </w:t>
      </w:r>
      <w:proofErr w:type="spellStart"/>
      <w:r w:rsidRPr="00B3445B">
        <w:t>between</w:t>
      </w:r>
      <w:proofErr w:type="spellEnd"/>
      <w:r w:rsidRPr="00B3445B">
        <w:t xml:space="preserve"> </w:t>
      </w:r>
      <w:proofErr w:type="spellStart"/>
      <w:r w:rsidRPr="00B3445B">
        <w:t>gauge</w:t>
      </w:r>
      <w:proofErr w:type="spellEnd"/>
      <w:r w:rsidRPr="00B3445B">
        <w:t xml:space="preserve"> in </w:t>
      </w:r>
      <w:proofErr w:type="spellStart"/>
      <w:r w:rsidRPr="00B3445B">
        <w:t>partner</w:t>
      </w:r>
      <w:proofErr w:type="spellEnd"/>
      <w:r w:rsidRPr="00B3445B">
        <w:t xml:space="preserve"> countries.</w:t>
      </w:r>
    </w:p>
    <w:p w:rsidR="003265CF" w:rsidRPr="00B3445B" w:rsidRDefault="003265CF" w:rsidP="00B3445B">
      <w:r w:rsidRPr="00B3445B">
        <w:t xml:space="preserve">- </w:t>
      </w:r>
      <w:proofErr w:type="spellStart"/>
      <w:r w:rsidRPr="00B3445B">
        <w:t>questions</w:t>
      </w:r>
      <w:proofErr w:type="spellEnd"/>
      <w:r w:rsidRPr="00B3445B">
        <w:t xml:space="preserve"> </w:t>
      </w:r>
      <w:proofErr w:type="spellStart"/>
      <w:r w:rsidRPr="00B3445B">
        <w:t>about</w:t>
      </w:r>
      <w:proofErr w:type="spellEnd"/>
      <w:r w:rsidRPr="00B3445B">
        <w:t xml:space="preserve"> </w:t>
      </w:r>
      <w:proofErr w:type="spellStart"/>
      <w:r w:rsidRPr="00B3445B">
        <w:t>cost</w:t>
      </w:r>
      <w:proofErr w:type="spellEnd"/>
      <w:r w:rsidRPr="00B3445B">
        <w:t xml:space="preserve"> </w:t>
      </w:r>
      <w:proofErr w:type="spellStart"/>
      <w:r w:rsidRPr="00B3445B">
        <w:t>effectiveness</w:t>
      </w:r>
      <w:proofErr w:type="spellEnd"/>
      <w:r w:rsidRPr="00B3445B">
        <w:t xml:space="preserve"> in </w:t>
      </w:r>
      <w:proofErr w:type="spellStart"/>
      <w:r w:rsidRPr="00B3445B">
        <w:t>the</w:t>
      </w:r>
      <w:proofErr w:type="spellEnd"/>
      <w:r w:rsidRPr="00B3445B">
        <w:t xml:space="preserve"> </w:t>
      </w:r>
      <w:proofErr w:type="spellStart"/>
      <w:r w:rsidRPr="00B3445B">
        <w:t>nearest</w:t>
      </w:r>
      <w:proofErr w:type="spellEnd"/>
      <w:r w:rsidRPr="00B3445B">
        <w:t xml:space="preserve"> </w:t>
      </w:r>
      <w:proofErr w:type="spellStart"/>
      <w:r w:rsidRPr="00B3445B">
        <w:t>f</w:t>
      </w:r>
      <w:bookmarkStart w:id="0" w:name="_GoBack"/>
      <w:bookmarkEnd w:id="0"/>
      <w:r w:rsidRPr="00B3445B">
        <w:t>uture</w:t>
      </w:r>
      <w:proofErr w:type="spellEnd"/>
    </w:p>
    <w:sectPr w:rsidR="003265CF" w:rsidRPr="00B3445B" w:rsidSect="00D31D65">
      <w:headerReference w:type="default" r:id="rId11"/>
      <w:pgSz w:w="11901" w:h="16817"/>
      <w:pgMar w:top="1134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1B8" w:rsidRDefault="001321B8" w:rsidP="007A56E7">
      <w:r>
        <w:separator/>
      </w:r>
    </w:p>
  </w:endnote>
  <w:endnote w:type="continuationSeparator" w:id="0">
    <w:p w:rsidR="001321B8" w:rsidRDefault="001321B8" w:rsidP="007A5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asiRun Sans Light">
    <w:panose1 w:val="020B0303050000020004"/>
    <w:charset w:val="00"/>
    <w:family w:val="swiss"/>
    <w:pitch w:val="variable"/>
    <w:sig w:usb0="80000027" w:usb1="50000073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asiRun Sans">
    <w:panose1 w:val="020B0503050000020004"/>
    <w:charset w:val="00"/>
    <w:family w:val="swiss"/>
    <w:pitch w:val="variable"/>
    <w:sig w:usb0="20000067" w:usb1="02000017" w:usb2="04000000" w:usb3="00000000" w:csb0="00000093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ira Sans OT">
    <w:altName w:val="Times New Roman"/>
    <w:charset w:val="00"/>
    <w:family w:val="auto"/>
    <w:pitch w:val="variable"/>
    <w:sig w:usb0="00000001" w:usb1="4000A0FB" w:usb2="00000020" w:usb3="00000000" w:csb0="0000009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siRun Mono">
    <w:panose1 w:val="020B0509050000020004"/>
    <w:charset w:val="00"/>
    <w:family w:val="modern"/>
    <w:pitch w:val="variable"/>
    <w:sig w:usb0="80000067" w:usb1="40000003" w:usb2="00000000" w:usb3="00000000" w:csb0="00000093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1B8" w:rsidRDefault="001321B8" w:rsidP="007A56E7">
      <w:r>
        <w:separator/>
      </w:r>
    </w:p>
  </w:footnote>
  <w:footnote w:type="continuationSeparator" w:id="0">
    <w:p w:rsidR="001321B8" w:rsidRDefault="001321B8" w:rsidP="007A5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E87" w:rsidRPr="00831C94" w:rsidRDefault="00371E87" w:rsidP="00BC3180">
    <w:pPr>
      <w:pStyle w:val="Kopfzeile"/>
      <w:tabs>
        <w:tab w:val="clear" w:pos="9072"/>
        <w:tab w:val="left" w:pos="810"/>
        <w:tab w:val="right" w:pos="907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F4E91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FAE85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AC44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794AD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F9AF4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4D07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B72B8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12632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B80E2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008A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6DAD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BE241E"/>
    <w:multiLevelType w:val="hybridMultilevel"/>
    <w:tmpl w:val="F740E7CA"/>
    <w:lvl w:ilvl="0" w:tplc="ED486B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2E6759"/>
    <w:multiLevelType w:val="multilevel"/>
    <w:tmpl w:val="5AFC07CA"/>
    <w:numStyleLink w:val="AufzhlungEE"/>
  </w:abstractNum>
  <w:abstractNum w:abstractNumId="13">
    <w:nsid w:val="0CDA38D5"/>
    <w:multiLevelType w:val="hybridMultilevel"/>
    <w:tmpl w:val="0444E8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061C90"/>
    <w:multiLevelType w:val="multilevel"/>
    <w:tmpl w:val="9D323914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5">
    <w:nsid w:val="14D14227"/>
    <w:multiLevelType w:val="multilevel"/>
    <w:tmpl w:val="C5F02650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>
    <w:nsid w:val="16014CB4"/>
    <w:multiLevelType w:val="multilevel"/>
    <w:tmpl w:val="9D323914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7">
    <w:nsid w:val="16EC1857"/>
    <w:multiLevelType w:val="hybridMultilevel"/>
    <w:tmpl w:val="4EDE16C4"/>
    <w:lvl w:ilvl="0" w:tplc="38347D0A">
      <w:start w:val="2"/>
      <w:numFmt w:val="bullet"/>
      <w:lvlText w:val="-"/>
      <w:lvlJc w:val="left"/>
      <w:pPr>
        <w:ind w:left="1044" w:hanging="360"/>
      </w:pPr>
      <w:rPr>
        <w:rFonts w:ascii="EasiRun Sans Light" w:eastAsia="Times New Roman" w:hAnsi="EasiRun Sans Light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8">
    <w:nsid w:val="1A962C40"/>
    <w:multiLevelType w:val="hybridMultilevel"/>
    <w:tmpl w:val="2E385FD0"/>
    <w:lvl w:ilvl="0" w:tplc="C16E45E8">
      <w:start w:val="1"/>
      <w:numFmt w:val="decimal"/>
      <w:pStyle w:val="Kapitelebene1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F0332F"/>
    <w:multiLevelType w:val="multilevel"/>
    <w:tmpl w:val="9DA66A64"/>
    <w:lvl w:ilvl="0">
      <w:start w:val="1"/>
      <w:numFmt w:val="bullet"/>
      <w:pStyle w:val="AufzhlungmitAdler"/>
      <w:lvlText w:val=""/>
      <w:lvlJc w:val="left"/>
      <w:pPr>
        <w:ind w:left="720" w:hanging="360"/>
      </w:pPr>
      <w:rPr>
        <w:rFonts w:ascii="EasiRun Sans Light" w:hAnsi="EasiRun Sans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F416D6"/>
    <w:multiLevelType w:val="multilevel"/>
    <w:tmpl w:val="55FE7A0A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1">
    <w:nsid w:val="313D3E60"/>
    <w:multiLevelType w:val="hybridMultilevel"/>
    <w:tmpl w:val="5072BB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900148"/>
    <w:multiLevelType w:val="multilevel"/>
    <w:tmpl w:val="055C180A"/>
    <w:lvl w:ilvl="0">
      <w:start w:val="1"/>
      <w:numFmt w:val="bullet"/>
      <w:pStyle w:val="AufzhlungmitHaken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BB0F0C"/>
    <w:multiLevelType w:val="multilevel"/>
    <w:tmpl w:val="FD985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einLeerraum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4">
    <w:nsid w:val="4848381B"/>
    <w:multiLevelType w:val="multilevel"/>
    <w:tmpl w:val="5AFC07CA"/>
    <w:styleLink w:val="AufzhlungEE"/>
    <w:lvl w:ilvl="0">
      <w:start w:val="1"/>
      <w:numFmt w:val="bullet"/>
      <w:pStyle w:val="AufzhlungmitPunk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0B30E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2EF316B"/>
    <w:multiLevelType w:val="multilevel"/>
    <w:tmpl w:val="9D323914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7">
    <w:nsid w:val="642F2004"/>
    <w:multiLevelType w:val="multilevel"/>
    <w:tmpl w:val="9D323914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8">
    <w:nsid w:val="6A157B98"/>
    <w:multiLevelType w:val="multilevel"/>
    <w:tmpl w:val="9D323914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9">
    <w:nsid w:val="72EF1E8F"/>
    <w:multiLevelType w:val="multilevel"/>
    <w:tmpl w:val="2E385F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2A5211"/>
    <w:multiLevelType w:val="hybridMultilevel"/>
    <w:tmpl w:val="258E09E8"/>
    <w:lvl w:ilvl="0" w:tplc="011A9790">
      <w:start w:val="1"/>
      <w:numFmt w:val="upperLetter"/>
      <w:pStyle w:val="Tite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9172CA8"/>
    <w:multiLevelType w:val="multilevel"/>
    <w:tmpl w:val="9D323914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30"/>
  </w:num>
  <w:num w:numId="2">
    <w:abstractNumId w:val="23"/>
  </w:num>
  <w:num w:numId="3">
    <w:abstractNumId w:val="24"/>
  </w:num>
  <w:num w:numId="4">
    <w:abstractNumId w:val="12"/>
  </w:num>
  <w:num w:numId="5">
    <w:abstractNumId w:val="22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1"/>
  </w:num>
  <w:num w:numId="17">
    <w:abstractNumId w:val="18"/>
  </w:num>
  <w:num w:numId="18">
    <w:abstractNumId w:val="29"/>
  </w:num>
  <w:num w:numId="19">
    <w:abstractNumId w:val="28"/>
  </w:num>
  <w:num w:numId="20">
    <w:abstractNumId w:val="28"/>
  </w:num>
  <w:num w:numId="21">
    <w:abstractNumId w:val="28"/>
  </w:num>
  <w:num w:numId="22">
    <w:abstractNumId w:val="25"/>
  </w:num>
  <w:num w:numId="23">
    <w:abstractNumId w:val="20"/>
  </w:num>
  <w:num w:numId="24">
    <w:abstractNumId w:val="15"/>
  </w:num>
  <w:num w:numId="25">
    <w:abstractNumId w:val="19"/>
  </w:num>
  <w:num w:numId="26">
    <w:abstractNumId w:val="27"/>
  </w:num>
  <w:num w:numId="27">
    <w:abstractNumId w:val="14"/>
  </w:num>
  <w:num w:numId="28">
    <w:abstractNumId w:val="26"/>
  </w:num>
  <w:num w:numId="29">
    <w:abstractNumId w:val="31"/>
  </w:num>
  <w:num w:numId="30">
    <w:abstractNumId w:val="16"/>
  </w:num>
  <w:num w:numId="31">
    <w:abstractNumId w:val="15"/>
  </w:num>
  <w:num w:numId="32">
    <w:abstractNumId w:val="0"/>
  </w:num>
  <w:num w:numId="33">
    <w:abstractNumId w:val="13"/>
  </w:num>
  <w:num w:numId="34">
    <w:abstractNumId w:val="21"/>
  </w:num>
  <w:num w:numId="35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de-DE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ocumentProtection w:formatting="1" w:enforcement="0"/>
  <w:defaultTabStop w:val="680"/>
  <w:hyphenationZone w:val="425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91F"/>
    <w:rsid w:val="00003862"/>
    <w:rsid w:val="000042F0"/>
    <w:rsid w:val="000101A2"/>
    <w:rsid w:val="00010E6E"/>
    <w:rsid w:val="000162F2"/>
    <w:rsid w:val="00016ECE"/>
    <w:rsid w:val="000244AF"/>
    <w:rsid w:val="00027F23"/>
    <w:rsid w:val="00030392"/>
    <w:rsid w:val="0003149A"/>
    <w:rsid w:val="000333A0"/>
    <w:rsid w:val="00035485"/>
    <w:rsid w:val="00036DED"/>
    <w:rsid w:val="00045579"/>
    <w:rsid w:val="00052093"/>
    <w:rsid w:val="000539E6"/>
    <w:rsid w:val="00054BE8"/>
    <w:rsid w:val="000567A1"/>
    <w:rsid w:val="0006157E"/>
    <w:rsid w:val="00065D18"/>
    <w:rsid w:val="00067C00"/>
    <w:rsid w:val="00072F95"/>
    <w:rsid w:val="000730CC"/>
    <w:rsid w:val="00074A96"/>
    <w:rsid w:val="000766C9"/>
    <w:rsid w:val="00080F2E"/>
    <w:rsid w:val="0008786E"/>
    <w:rsid w:val="00087A57"/>
    <w:rsid w:val="00093B8C"/>
    <w:rsid w:val="000A0C60"/>
    <w:rsid w:val="000A1F79"/>
    <w:rsid w:val="000A4665"/>
    <w:rsid w:val="000A751A"/>
    <w:rsid w:val="000B7603"/>
    <w:rsid w:val="000B7C32"/>
    <w:rsid w:val="000B7FF0"/>
    <w:rsid w:val="000C105E"/>
    <w:rsid w:val="000C5FD8"/>
    <w:rsid w:val="000C7B35"/>
    <w:rsid w:val="000D4058"/>
    <w:rsid w:val="000D4B8E"/>
    <w:rsid w:val="000D51CF"/>
    <w:rsid w:val="000D597D"/>
    <w:rsid w:val="000D6A8D"/>
    <w:rsid w:val="000E0205"/>
    <w:rsid w:val="000E03A1"/>
    <w:rsid w:val="000E11C6"/>
    <w:rsid w:val="000E63B0"/>
    <w:rsid w:val="000E7DF6"/>
    <w:rsid w:val="000F4B84"/>
    <w:rsid w:val="00105FDA"/>
    <w:rsid w:val="0010635D"/>
    <w:rsid w:val="001100B0"/>
    <w:rsid w:val="0012073A"/>
    <w:rsid w:val="001221E3"/>
    <w:rsid w:val="0012232A"/>
    <w:rsid w:val="00122689"/>
    <w:rsid w:val="00122E45"/>
    <w:rsid w:val="00127988"/>
    <w:rsid w:val="001321B8"/>
    <w:rsid w:val="00132D19"/>
    <w:rsid w:val="00134C43"/>
    <w:rsid w:val="00140A90"/>
    <w:rsid w:val="00140E91"/>
    <w:rsid w:val="00143166"/>
    <w:rsid w:val="00144980"/>
    <w:rsid w:val="00146D39"/>
    <w:rsid w:val="00147C1C"/>
    <w:rsid w:val="00147E69"/>
    <w:rsid w:val="001509CC"/>
    <w:rsid w:val="0015346A"/>
    <w:rsid w:val="00156092"/>
    <w:rsid w:val="00161DF8"/>
    <w:rsid w:val="00164A9F"/>
    <w:rsid w:val="00165F45"/>
    <w:rsid w:val="00166572"/>
    <w:rsid w:val="00172AA7"/>
    <w:rsid w:val="00173B06"/>
    <w:rsid w:val="00176A10"/>
    <w:rsid w:val="00184F51"/>
    <w:rsid w:val="00196D02"/>
    <w:rsid w:val="001A0329"/>
    <w:rsid w:val="001A5070"/>
    <w:rsid w:val="001B6409"/>
    <w:rsid w:val="001C2641"/>
    <w:rsid w:val="001C3FA5"/>
    <w:rsid w:val="001C503E"/>
    <w:rsid w:val="001D1C8C"/>
    <w:rsid w:val="001E5E10"/>
    <w:rsid w:val="001F3956"/>
    <w:rsid w:val="0021021A"/>
    <w:rsid w:val="002112CB"/>
    <w:rsid w:val="00220AEE"/>
    <w:rsid w:val="0022138F"/>
    <w:rsid w:val="002418A7"/>
    <w:rsid w:val="00243D85"/>
    <w:rsid w:val="00243DD9"/>
    <w:rsid w:val="00245392"/>
    <w:rsid w:val="00246A89"/>
    <w:rsid w:val="0024748B"/>
    <w:rsid w:val="00250CE2"/>
    <w:rsid w:val="0025202F"/>
    <w:rsid w:val="002524C6"/>
    <w:rsid w:val="00253C21"/>
    <w:rsid w:val="00264E9A"/>
    <w:rsid w:val="002706BB"/>
    <w:rsid w:val="00271E42"/>
    <w:rsid w:val="00273E46"/>
    <w:rsid w:val="00277937"/>
    <w:rsid w:val="00282C40"/>
    <w:rsid w:val="00284197"/>
    <w:rsid w:val="00297BE1"/>
    <w:rsid w:val="002A1C71"/>
    <w:rsid w:val="002A484E"/>
    <w:rsid w:val="002A5DD8"/>
    <w:rsid w:val="002C4118"/>
    <w:rsid w:val="002C63AE"/>
    <w:rsid w:val="002C7597"/>
    <w:rsid w:val="002D1927"/>
    <w:rsid w:val="002D204C"/>
    <w:rsid w:val="002D5F09"/>
    <w:rsid w:val="002E5BD7"/>
    <w:rsid w:val="002F0CED"/>
    <w:rsid w:val="002F2581"/>
    <w:rsid w:val="002F3A81"/>
    <w:rsid w:val="002F5052"/>
    <w:rsid w:val="00304EB9"/>
    <w:rsid w:val="00305877"/>
    <w:rsid w:val="003100B8"/>
    <w:rsid w:val="0031428E"/>
    <w:rsid w:val="00315219"/>
    <w:rsid w:val="00315242"/>
    <w:rsid w:val="003265CF"/>
    <w:rsid w:val="00330563"/>
    <w:rsid w:val="00331604"/>
    <w:rsid w:val="00331A95"/>
    <w:rsid w:val="00334846"/>
    <w:rsid w:val="003351C6"/>
    <w:rsid w:val="003474AA"/>
    <w:rsid w:val="003520A2"/>
    <w:rsid w:val="00352BBC"/>
    <w:rsid w:val="00354B2C"/>
    <w:rsid w:val="00362E0B"/>
    <w:rsid w:val="003650F1"/>
    <w:rsid w:val="00371E87"/>
    <w:rsid w:val="0037332E"/>
    <w:rsid w:val="00384E29"/>
    <w:rsid w:val="0038573D"/>
    <w:rsid w:val="0038729B"/>
    <w:rsid w:val="003931BD"/>
    <w:rsid w:val="00396264"/>
    <w:rsid w:val="0039731C"/>
    <w:rsid w:val="003A1B2E"/>
    <w:rsid w:val="003A58DB"/>
    <w:rsid w:val="003B3970"/>
    <w:rsid w:val="003B55DD"/>
    <w:rsid w:val="003B6FFA"/>
    <w:rsid w:val="003C35AC"/>
    <w:rsid w:val="003C74BF"/>
    <w:rsid w:val="003D265D"/>
    <w:rsid w:val="003D6885"/>
    <w:rsid w:val="003E072F"/>
    <w:rsid w:val="003E09C9"/>
    <w:rsid w:val="003E0C05"/>
    <w:rsid w:val="003E2F38"/>
    <w:rsid w:val="003E5F07"/>
    <w:rsid w:val="003E6813"/>
    <w:rsid w:val="003F2B88"/>
    <w:rsid w:val="0040278B"/>
    <w:rsid w:val="0040414E"/>
    <w:rsid w:val="00405639"/>
    <w:rsid w:val="004156D3"/>
    <w:rsid w:val="00417E95"/>
    <w:rsid w:val="00420894"/>
    <w:rsid w:val="004311BA"/>
    <w:rsid w:val="00432269"/>
    <w:rsid w:val="00432630"/>
    <w:rsid w:val="00434977"/>
    <w:rsid w:val="004370EB"/>
    <w:rsid w:val="00442162"/>
    <w:rsid w:val="004434C3"/>
    <w:rsid w:val="0044491F"/>
    <w:rsid w:val="00446904"/>
    <w:rsid w:val="00453711"/>
    <w:rsid w:val="004554C3"/>
    <w:rsid w:val="00455C00"/>
    <w:rsid w:val="004562B2"/>
    <w:rsid w:val="00462466"/>
    <w:rsid w:val="0046686E"/>
    <w:rsid w:val="00467CEA"/>
    <w:rsid w:val="00471037"/>
    <w:rsid w:val="0047207C"/>
    <w:rsid w:val="00472A0E"/>
    <w:rsid w:val="00476FCE"/>
    <w:rsid w:val="00481160"/>
    <w:rsid w:val="0048476D"/>
    <w:rsid w:val="0049204E"/>
    <w:rsid w:val="004922BC"/>
    <w:rsid w:val="004949E1"/>
    <w:rsid w:val="0049517D"/>
    <w:rsid w:val="004960AF"/>
    <w:rsid w:val="0049636F"/>
    <w:rsid w:val="00496EDF"/>
    <w:rsid w:val="004A0F3A"/>
    <w:rsid w:val="004A1511"/>
    <w:rsid w:val="004A5330"/>
    <w:rsid w:val="004A5371"/>
    <w:rsid w:val="004A6025"/>
    <w:rsid w:val="004B1E42"/>
    <w:rsid w:val="004B4D8E"/>
    <w:rsid w:val="004C0F0F"/>
    <w:rsid w:val="004C164B"/>
    <w:rsid w:val="004C29C6"/>
    <w:rsid w:val="004C4CC6"/>
    <w:rsid w:val="004C558A"/>
    <w:rsid w:val="004C693A"/>
    <w:rsid w:val="004C7DD2"/>
    <w:rsid w:val="004D068B"/>
    <w:rsid w:val="004D1C66"/>
    <w:rsid w:val="004D49E2"/>
    <w:rsid w:val="004D59B2"/>
    <w:rsid w:val="004E1AA3"/>
    <w:rsid w:val="004F381A"/>
    <w:rsid w:val="004F54C5"/>
    <w:rsid w:val="004F7E77"/>
    <w:rsid w:val="005016AE"/>
    <w:rsid w:val="00502037"/>
    <w:rsid w:val="005053DA"/>
    <w:rsid w:val="005059EE"/>
    <w:rsid w:val="00511702"/>
    <w:rsid w:val="00514FBE"/>
    <w:rsid w:val="0051555C"/>
    <w:rsid w:val="00516653"/>
    <w:rsid w:val="005240F6"/>
    <w:rsid w:val="0052517F"/>
    <w:rsid w:val="00526AD6"/>
    <w:rsid w:val="00533E6D"/>
    <w:rsid w:val="005351D1"/>
    <w:rsid w:val="00535F47"/>
    <w:rsid w:val="00541FA8"/>
    <w:rsid w:val="0054345F"/>
    <w:rsid w:val="0054778D"/>
    <w:rsid w:val="0056136A"/>
    <w:rsid w:val="00565462"/>
    <w:rsid w:val="005716DF"/>
    <w:rsid w:val="00572A12"/>
    <w:rsid w:val="00573EC7"/>
    <w:rsid w:val="00573F49"/>
    <w:rsid w:val="00577035"/>
    <w:rsid w:val="005771B3"/>
    <w:rsid w:val="00577E67"/>
    <w:rsid w:val="00583BAA"/>
    <w:rsid w:val="005849E2"/>
    <w:rsid w:val="00585D6D"/>
    <w:rsid w:val="00586DFE"/>
    <w:rsid w:val="0058756F"/>
    <w:rsid w:val="0058758C"/>
    <w:rsid w:val="00593CF5"/>
    <w:rsid w:val="00594573"/>
    <w:rsid w:val="005968B8"/>
    <w:rsid w:val="005A025F"/>
    <w:rsid w:val="005A3D35"/>
    <w:rsid w:val="005A4335"/>
    <w:rsid w:val="005A5BF0"/>
    <w:rsid w:val="005A69CD"/>
    <w:rsid w:val="005A765C"/>
    <w:rsid w:val="005B0BE6"/>
    <w:rsid w:val="005B21E3"/>
    <w:rsid w:val="005B7641"/>
    <w:rsid w:val="005C3510"/>
    <w:rsid w:val="005C50DF"/>
    <w:rsid w:val="005D48B7"/>
    <w:rsid w:val="005E4B2F"/>
    <w:rsid w:val="005F2FB9"/>
    <w:rsid w:val="00602D43"/>
    <w:rsid w:val="0061026D"/>
    <w:rsid w:val="0061076B"/>
    <w:rsid w:val="00613C6D"/>
    <w:rsid w:val="00617EFC"/>
    <w:rsid w:val="0062029F"/>
    <w:rsid w:val="006223B1"/>
    <w:rsid w:val="0062591E"/>
    <w:rsid w:val="00630997"/>
    <w:rsid w:val="00642A2B"/>
    <w:rsid w:val="00647BA7"/>
    <w:rsid w:val="00650708"/>
    <w:rsid w:val="00663950"/>
    <w:rsid w:val="00665E05"/>
    <w:rsid w:val="00666361"/>
    <w:rsid w:val="00667363"/>
    <w:rsid w:val="00667A17"/>
    <w:rsid w:val="00667D77"/>
    <w:rsid w:val="0067414C"/>
    <w:rsid w:val="00676C01"/>
    <w:rsid w:val="006806EA"/>
    <w:rsid w:val="0068231B"/>
    <w:rsid w:val="00695687"/>
    <w:rsid w:val="00696171"/>
    <w:rsid w:val="006A2435"/>
    <w:rsid w:val="006A2C82"/>
    <w:rsid w:val="006A4A93"/>
    <w:rsid w:val="006A5CDD"/>
    <w:rsid w:val="006B455A"/>
    <w:rsid w:val="006B49AF"/>
    <w:rsid w:val="006B6993"/>
    <w:rsid w:val="006B69CF"/>
    <w:rsid w:val="006B7633"/>
    <w:rsid w:val="006D1A22"/>
    <w:rsid w:val="006D5989"/>
    <w:rsid w:val="006E7DD5"/>
    <w:rsid w:val="006F6CA0"/>
    <w:rsid w:val="0070548A"/>
    <w:rsid w:val="0070695E"/>
    <w:rsid w:val="00707C9D"/>
    <w:rsid w:val="00713253"/>
    <w:rsid w:val="0071368D"/>
    <w:rsid w:val="00717303"/>
    <w:rsid w:val="00723EAB"/>
    <w:rsid w:val="007303F3"/>
    <w:rsid w:val="00730619"/>
    <w:rsid w:val="00731BAD"/>
    <w:rsid w:val="00731FA6"/>
    <w:rsid w:val="007322BB"/>
    <w:rsid w:val="00734503"/>
    <w:rsid w:val="0074019D"/>
    <w:rsid w:val="00741983"/>
    <w:rsid w:val="00757B34"/>
    <w:rsid w:val="00766271"/>
    <w:rsid w:val="00766A65"/>
    <w:rsid w:val="00770A34"/>
    <w:rsid w:val="00775E42"/>
    <w:rsid w:val="00781AD5"/>
    <w:rsid w:val="0078219B"/>
    <w:rsid w:val="007839FE"/>
    <w:rsid w:val="00787542"/>
    <w:rsid w:val="00790909"/>
    <w:rsid w:val="00793184"/>
    <w:rsid w:val="00795071"/>
    <w:rsid w:val="00796B83"/>
    <w:rsid w:val="0079758D"/>
    <w:rsid w:val="007A56E7"/>
    <w:rsid w:val="007B1215"/>
    <w:rsid w:val="007B19BF"/>
    <w:rsid w:val="007B252E"/>
    <w:rsid w:val="007B3160"/>
    <w:rsid w:val="007B4894"/>
    <w:rsid w:val="007B50DB"/>
    <w:rsid w:val="007B6139"/>
    <w:rsid w:val="007B6DCB"/>
    <w:rsid w:val="007D052D"/>
    <w:rsid w:val="007D08DA"/>
    <w:rsid w:val="007E1C4A"/>
    <w:rsid w:val="007E7F34"/>
    <w:rsid w:val="00803417"/>
    <w:rsid w:val="00810E9C"/>
    <w:rsid w:val="00811E80"/>
    <w:rsid w:val="008136FB"/>
    <w:rsid w:val="008151A5"/>
    <w:rsid w:val="0081741C"/>
    <w:rsid w:val="00831325"/>
    <w:rsid w:val="00831C94"/>
    <w:rsid w:val="00832A15"/>
    <w:rsid w:val="008337D5"/>
    <w:rsid w:val="00834C0C"/>
    <w:rsid w:val="0084111E"/>
    <w:rsid w:val="00846276"/>
    <w:rsid w:val="00846621"/>
    <w:rsid w:val="00847C97"/>
    <w:rsid w:val="00854194"/>
    <w:rsid w:val="0085584E"/>
    <w:rsid w:val="008575D4"/>
    <w:rsid w:val="00857890"/>
    <w:rsid w:val="008630E0"/>
    <w:rsid w:val="00872166"/>
    <w:rsid w:val="00876EE1"/>
    <w:rsid w:val="00895379"/>
    <w:rsid w:val="00895D9D"/>
    <w:rsid w:val="00897406"/>
    <w:rsid w:val="008A598B"/>
    <w:rsid w:val="008A5ABE"/>
    <w:rsid w:val="008B0046"/>
    <w:rsid w:val="008B623B"/>
    <w:rsid w:val="008C213B"/>
    <w:rsid w:val="008C374E"/>
    <w:rsid w:val="008C3A08"/>
    <w:rsid w:val="008D2479"/>
    <w:rsid w:val="008D3DFB"/>
    <w:rsid w:val="008E453D"/>
    <w:rsid w:val="008E6444"/>
    <w:rsid w:val="008E7EE7"/>
    <w:rsid w:val="008E7F07"/>
    <w:rsid w:val="008F56C9"/>
    <w:rsid w:val="00903332"/>
    <w:rsid w:val="00904436"/>
    <w:rsid w:val="00910746"/>
    <w:rsid w:val="00911EC5"/>
    <w:rsid w:val="00920350"/>
    <w:rsid w:val="00920A7A"/>
    <w:rsid w:val="00920C49"/>
    <w:rsid w:val="00922FA9"/>
    <w:rsid w:val="00927912"/>
    <w:rsid w:val="00930C31"/>
    <w:rsid w:val="009341F7"/>
    <w:rsid w:val="00936135"/>
    <w:rsid w:val="00944F9A"/>
    <w:rsid w:val="00951125"/>
    <w:rsid w:val="00956E6B"/>
    <w:rsid w:val="00966F6D"/>
    <w:rsid w:val="009746A0"/>
    <w:rsid w:val="009767CF"/>
    <w:rsid w:val="00980774"/>
    <w:rsid w:val="00980867"/>
    <w:rsid w:val="00981844"/>
    <w:rsid w:val="00987504"/>
    <w:rsid w:val="009926C0"/>
    <w:rsid w:val="00994D51"/>
    <w:rsid w:val="009A1A41"/>
    <w:rsid w:val="009A2393"/>
    <w:rsid w:val="009A31C3"/>
    <w:rsid w:val="009B564F"/>
    <w:rsid w:val="009C2BCD"/>
    <w:rsid w:val="009C323C"/>
    <w:rsid w:val="009D2DDF"/>
    <w:rsid w:val="009E0E97"/>
    <w:rsid w:val="009E7F25"/>
    <w:rsid w:val="009F1552"/>
    <w:rsid w:val="009F6090"/>
    <w:rsid w:val="00A04FB2"/>
    <w:rsid w:val="00A12950"/>
    <w:rsid w:val="00A129FE"/>
    <w:rsid w:val="00A210FA"/>
    <w:rsid w:val="00A243C1"/>
    <w:rsid w:val="00A31747"/>
    <w:rsid w:val="00A36E4F"/>
    <w:rsid w:val="00A410E6"/>
    <w:rsid w:val="00A44DD8"/>
    <w:rsid w:val="00A453E0"/>
    <w:rsid w:val="00A46776"/>
    <w:rsid w:val="00A5259A"/>
    <w:rsid w:val="00A5335C"/>
    <w:rsid w:val="00A57314"/>
    <w:rsid w:val="00A57D37"/>
    <w:rsid w:val="00A604FB"/>
    <w:rsid w:val="00A64FD5"/>
    <w:rsid w:val="00A66885"/>
    <w:rsid w:val="00A67430"/>
    <w:rsid w:val="00A7442E"/>
    <w:rsid w:val="00A775E9"/>
    <w:rsid w:val="00A84ACE"/>
    <w:rsid w:val="00A86565"/>
    <w:rsid w:val="00A86C62"/>
    <w:rsid w:val="00A87AAF"/>
    <w:rsid w:val="00A87C9D"/>
    <w:rsid w:val="00A87FBF"/>
    <w:rsid w:val="00A953EE"/>
    <w:rsid w:val="00A97CA6"/>
    <w:rsid w:val="00AA018A"/>
    <w:rsid w:val="00AA3647"/>
    <w:rsid w:val="00AA71BF"/>
    <w:rsid w:val="00AB231C"/>
    <w:rsid w:val="00AB32D9"/>
    <w:rsid w:val="00AB4AA0"/>
    <w:rsid w:val="00AB62AF"/>
    <w:rsid w:val="00AC2115"/>
    <w:rsid w:val="00AC46C9"/>
    <w:rsid w:val="00AD0C39"/>
    <w:rsid w:val="00AD2924"/>
    <w:rsid w:val="00AD33C9"/>
    <w:rsid w:val="00AE0653"/>
    <w:rsid w:val="00AE26DC"/>
    <w:rsid w:val="00AE45B2"/>
    <w:rsid w:val="00AF11CA"/>
    <w:rsid w:val="00AF25D2"/>
    <w:rsid w:val="00AF424C"/>
    <w:rsid w:val="00AF5982"/>
    <w:rsid w:val="00B0381F"/>
    <w:rsid w:val="00B04F70"/>
    <w:rsid w:val="00B24E29"/>
    <w:rsid w:val="00B3059B"/>
    <w:rsid w:val="00B32259"/>
    <w:rsid w:val="00B33EA9"/>
    <w:rsid w:val="00B3408F"/>
    <w:rsid w:val="00B3445B"/>
    <w:rsid w:val="00B34C8E"/>
    <w:rsid w:val="00B41958"/>
    <w:rsid w:val="00B422B6"/>
    <w:rsid w:val="00B43E6E"/>
    <w:rsid w:val="00B540CD"/>
    <w:rsid w:val="00B54364"/>
    <w:rsid w:val="00B56664"/>
    <w:rsid w:val="00B5732E"/>
    <w:rsid w:val="00B635EE"/>
    <w:rsid w:val="00B70321"/>
    <w:rsid w:val="00B707A5"/>
    <w:rsid w:val="00B71734"/>
    <w:rsid w:val="00B71920"/>
    <w:rsid w:val="00B7731E"/>
    <w:rsid w:val="00B83D0F"/>
    <w:rsid w:val="00B86563"/>
    <w:rsid w:val="00B95B2A"/>
    <w:rsid w:val="00B96B34"/>
    <w:rsid w:val="00B96B95"/>
    <w:rsid w:val="00BA514E"/>
    <w:rsid w:val="00BA5A20"/>
    <w:rsid w:val="00BA70CA"/>
    <w:rsid w:val="00BC3180"/>
    <w:rsid w:val="00BD1D33"/>
    <w:rsid w:val="00BD4858"/>
    <w:rsid w:val="00BD575D"/>
    <w:rsid w:val="00BD6655"/>
    <w:rsid w:val="00BE20F7"/>
    <w:rsid w:val="00BF10F7"/>
    <w:rsid w:val="00BF249E"/>
    <w:rsid w:val="00C01AE6"/>
    <w:rsid w:val="00C06BE8"/>
    <w:rsid w:val="00C222C9"/>
    <w:rsid w:val="00C22C59"/>
    <w:rsid w:val="00C25B29"/>
    <w:rsid w:val="00C33050"/>
    <w:rsid w:val="00C33F21"/>
    <w:rsid w:val="00C3429C"/>
    <w:rsid w:val="00C344D1"/>
    <w:rsid w:val="00C445E3"/>
    <w:rsid w:val="00C45E22"/>
    <w:rsid w:val="00C460EB"/>
    <w:rsid w:val="00C53BD1"/>
    <w:rsid w:val="00C540AC"/>
    <w:rsid w:val="00C55D69"/>
    <w:rsid w:val="00C55DF2"/>
    <w:rsid w:val="00C60DB1"/>
    <w:rsid w:val="00C6106D"/>
    <w:rsid w:val="00C640AA"/>
    <w:rsid w:val="00C65200"/>
    <w:rsid w:val="00C769F7"/>
    <w:rsid w:val="00C80396"/>
    <w:rsid w:val="00C90537"/>
    <w:rsid w:val="00C90FC6"/>
    <w:rsid w:val="00C96BD4"/>
    <w:rsid w:val="00CA0328"/>
    <w:rsid w:val="00CA3CF8"/>
    <w:rsid w:val="00CA3E1F"/>
    <w:rsid w:val="00CA5CFF"/>
    <w:rsid w:val="00CC6C1C"/>
    <w:rsid w:val="00CD1CF2"/>
    <w:rsid w:val="00CE3F93"/>
    <w:rsid w:val="00CF05DE"/>
    <w:rsid w:val="00CF0FC8"/>
    <w:rsid w:val="00CF27DE"/>
    <w:rsid w:val="00CF4FFA"/>
    <w:rsid w:val="00D1046C"/>
    <w:rsid w:val="00D114C5"/>
    <w:rsid w:val="00D135A3"/>
    <w:rsid w:val="00D1627E"/>
    <w:rsid w:val="00D221DD"/>
    <w:rsid w:val="00D2575F"/>
    <w:rsid w:val="00D31D65"/>
    <w:rsid w:val="00D329F3"/>
    <w:rsid w:val="00D4172B"/>
    <w:rsid w:val="00D46806"/>
    <w:rsid w:val="00D46D26"/>
    <w:rsid w:val="00D52801"/>
    <w:rsid w:val="00D5361E"/>
    <w:rsid w:val="00D53FB1"/>
    <w:rsid w:val="00D6014D"/>
    <w:rsid w:val="00D6087D"/>
    <w:rsid w:val="00D60A04"/>
    <w:rsid w:val="00D63624"/>
    <w:rsid w:val="00D639DA"/>
    <w:rsid w:val="00D67CF9"/>
    <w:rsid w:val="00D74654"/>
    <w:rsid w:val="00D84D7A"/>
    <w:rsid w:val="00D8621A"/>
    <w:rsid w:val="00D86E24"/>
    <w:rsid w:val="00D93874"/>
    <w:rsid w:val="00D944E1"/>
    <w:rsid w:val="00DA0019"/>
    <w:rsid w:val="00DA19A3"/>
    <w:rsid w:val="00DA314F"/>
    <w:rsid w:val="00DB12DD"/>
    <w:rsid w:val="00DB5F77"/>
    <w:rsid w:val="00DC3C35"/>
    <w:rsid w:val="00DC642D"/>
    <w:rsid w:val="00DD4F23"/>
    <w:rsid w:val="00DE4BA1"/>
    <w:rsid w:val="00DF3D97"/>
    <w:rsid w:val="00DF6894"/>
    <w:rsid w:val="00E00282"/>
    <w:rsid w:val="00E03280"/>
    <w:rsid w:val="00E07E13"/>
    <w:rsid w:val="00E1143D"/>
    <w:rsid w:val="00E137FC"/>
    <w:rsid w:val="00E15717"/>
    <w:rsid w:val="00E17DD8"/>
    <w:rsid w:val="00E36C73"/>
    <w:rsid w:val="00E4066F"/>
    <w:rsid w:val="00E5394E"/>
    <w:rsid w:val="00E53B2F"/>
    <w:rsid w:val="00E53BC4"/>
    <w:rsid w:val="00E54D81"/>
    <w:rsid w:val="00E60A28"/>
    <w:rsid w:val="00E61BCE"/>
    <w:rsid w:val="00E66C73"/>
    <w:rsid w:val="00E718AC"/>
    <w:rsid w:val="00E75A33"/>
    <w:rsid w:val="00E761E3"/>
    <w:rsid w:val="00E766AD"/>
    <w:rsid w:val="00E767DA"/>
    <w:rsid w:val="00E77AFB"/>
    <w:rsid w:val="00E807A1"/>
    <w:rsid w:val="00E808FF"/>
    <w:rsid w:val="00E84E62"/>
    <w:rsid w:val="00E9088D"/>
    <w:rsid w:val="00E91D4A"/>
    <w:rsid w:val="00EA3014"/>
    <w:rsid w:val="00EA3A29"/>
    <w:rsid w:val="00EA492F"/>
    <w:rsid w:val="00EA4BDE"/>
    <w:rsid w:val="00EB4A65"/>
    <w:rsid w:val="00EC0693"/>
    <w:rsid w:val="00EC0CA0"/>
    <w:rsid w:val="00EC4CD7"/>
    <w:rsid w:val="00EC79ED"/>
    <w:rsid w:val="00ED44FF"/>
    <w:rsid w:val="00ED7F67"/>
    <w:rsid w:val="00EE45DE"/>
    <w:rsid w:val="00EF10A0"/>
    <w:rsid w:val="00EF179F"/>
    <w:rsid w:val="00EF5395"/>
    <w:rsid w:val="00EF579F"/>
    <w:rsid w:val="00F0484A"/>
    <w:rsid w:val="00F12F72"/>
    <w:rsid w:val="00F136B3"/>
    <w:rsid w:val="00F15832"/>
    <w:rsid w:val="00F16173"/>
    <w:rsid w:val="00F177F8"/>
    <w:rsid w:val="00F20D86"/>
    <w:rsid w:val="00F23C30"/>
    <w:rsid w:val="00F259A6"/>
    <w:rsid w:val="00F27269"/>
    <w:rsid w:val="00F32D46"/>
    <w:rsid w:val="00F417ED"/>
    <w:rsid w:val="00F43601"/>
    <w:rsid w:val="00F45A5C"/>
    <w:rsid w:val="00F5061F"/>
    <w:rsid w:val="00F6089D"/>
    <w:rsid w:val="00F61205"/>
    <w:rsid w:val="00F62612"/>
    <w:rsid w:val="00F67A2C"/>
    <w:rsid w:val="00F70934"/>
    <w:rsid w:val="00F7326B"/>
    <w:rsid w:val="00F73835"/>
    <w:rsid w:val="00F7654D"/>
    <w:rsid w:val="00F85674"/>
    <w:rsid w:val="00F8657A"/>
    <w:rsid w:val="00F911F1"/>
    <w:rsid w:val="00F9496C"/>
    <w:rsid w:val="00F97153"/>
    <w:rsid w:val="00FA0411"/>
    <w:rsid w:val="00FA1022"/>
    <w:rsid w:val="00FA18CA"/>
    <w:rsid w:val="00FA2375"/>
    <w:rsid w:val="00FA7F7A"/>
    <w:rsid w:val="00FB18C2"/>
    <w:rsid w:val="00FB3922"/>
    <w:rsid w:val="00FB58FE"/>
    <w:rsid w:val="00FB6F01"/>
    <w:rsid w:val="00FC0223"/>
    <w:rsid w:val="00FC0977"/>
    <w:rsid w:val="00FC1CF9"/>
    <w:rsid w:val="00FC53F5"/>
    <w:rsid w:val="00FC5E9C"/>
    <w:rsid w:val="00FD0FB7"/>
    <w:rsid w:val="00FE3AA7"/>
    <w:rsid w:val="00FE68D9"/>
    <w:rsid w:val="00FF28CE"/>
    <w:rsid w:val="00FF3D09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DA3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4"/>
        <w:szCs w:val="24"/>
        <w:lang w:val="de-DE" w:eastAsia="de-D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/>
    <w:lsdException w:name="heading 5" w:semiHidden="0" w:uiPriority="9" w:unhideWhenUsed="0" w:qFormat="1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 w:qFormat="1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nhideWhenUsed="0"/>
    <w:lsdException w:name="Placeholder Text" w:locked="0" w:unhideWhenUsed="0"/>
    <w:lsdException w:name="No Spacing" w:locked="0" w:semiHidden="0" w:unhideWhenUsed="0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/>
    <w:lsdException w:name="Quote" w:locked="0" w:semiHidden="0" w:uiPriority="29" w:unhideWhenUsed="0"/>
    <w:lsdException w:name="Intense Quote" w:locked="0" w:semiHidden="0" w:uiPriority="30" w:unhideWhenUsed="0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/>
    <w:lsdException w:name="Intense Emphasis" w:locked="0" w:semiHidden="0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semiHidden="0" w:uiPriority="39" w:unhideWhenUsed="0"/>
  </w:latentStyles>
  <w:style w:type="paragraph" w:default="1" w:styleId="Standard">
    <w:name w:val="Normal"/>
    <w:rsid w:val="0038729B"/>
    <w:rPr>
      <w:rFonts w:ascii="EasiRun Sans Light" w:hAnsi="EasiRun Sans Light"/>
      <w:lang w:eastAsia="en-US"/>
    </w:rPr>
  </w:style>
  <w:style w:type="paragraph" w:styleId="berschrift1">
    <w:name w:val="heading 1"/>
    <w:basedOn w:val="Absatz"/>
    <w:next w:val="Absatz"/>
    <w:link w:val="berschrift1Zchn"/>
    <w:autoRedefine/>
    <w:uiPriority w:val="99"/>
    <w:qFormat/>
    <w:rsid w:val="008F56C9"/>
    <w:pPr>
      <w:pageBreakBefore/>
      <w:suppressAutoHyphens/>
      <w:spacing w:before="240" w:after="360"/>
      <w:outlineLvl w:val="0"/>
    </w:pPr>
    <w:rPr>
      <w:rFonts w:ascii="EasiRun Sans" w:hAnsi="EasiRun Sans" w:cs="DejaVu Sans"/>
      <w:bCs/>
      <w:color w:val="1D428A"/>
      <w:sz w:val="40"/>
      <w:szCs w:val="40"/>
      <w:lang w:val="en-US"/>
    </w:rPr>
  </w:style>
  <w:style w:type="paragraph" w:styleId="berschrift2">
    <w:name w:val="heading 2"/>
    <w:basedOn w:val="Inhaltsverzeichnis"/>
    <w:next w:val="Absatz"/>
    <w:link w:val="berschrift2Zchn"/>
    <w:uiPriority w:val="99"/>
    <w:qFormat/>
    <w:rsid w:val="00030392"/>
    <w:pPr>
      <w:numPr>
        <w:ilvl w:val="1"/>
        <w:numId w:val="23"/>
      </w:numPr>
      <w:spacing w:before="360" w:after="240"/>
      <w:outlineLvl w:val="1"/>
    </w:pPr>
    <w:rPr>
      <w:rFonts w:cs="Mangal"/>
      <w:b/>
      <w:sz w:val="28"/>
      <w:lang w:eastAsia="zh-CN" w:bidi="hi-IN"/>
    </w:rPr>
  </w:style>
  <w:style w:type="paragraph" w:styleId="berschrift3">
    <w:name w:val="heading 3"/>
    <w:basedOn w:val="berschrift2"/>
    <w:next w:val="Absatz"/>
    <w:link w:val="berschrift3Zchn"/>
    <w:uiPriority w:val="99"/>
    <w:qFormat/>
    <w:rsid w:val="00030392"/>
    <w:pPr>
      <w:widowControl w:val="0"/>
      <w:numPr>
        <w:ilvl w:val="2"/>
        <w:numId w:val="31"/>
      </w:numPr>
      <w:spacing w:before="280" w:after="200"/>
      <w:outlineLvl w:val="2"/>
    </w:pPr>
    <w:rPr>
      <w:rFonts w:cs="DejaVu Sans"/>
      <w:bCs/>
      <w:sz w:val="20"/>
      <w:szCs w:val="24"/>
    </w:rPr>
  </w:style>
  <w:style w:type="paragraph" w:styleId="berschrift4">
    <w:name w:val="heading 4"/>
    <w:basedOn w:val="berschrift3"/>
    <w:next w:val="Standard"/>
    <w:link w:val="berschrift4Zchn"/>
    <w:uiPriority w:val="99"/>
    <w:semiHidden/>
    <w:rsid w:val="008F56C9"/>
    <w:pPr>
      <w:numPr>
        <w:ilvl w:val="3"/>
      </w:numPr>
      <w:outlineLvl w:val="3"/>
    </w:pPr>
    <w:rPr>
      <w:lang w:val="en-US"/>
    </w:rPr>
  </w:style>
  <w:style w:type="paragraph" w:styleId="berschrift5">
    <w:name w:val="heading 5"/>
    <w:basedOn w:val="berschrift3"/>
    <w:next w:val="Standard"/>
    <w:link w:val="berschrift5Zchn"/>
    <w:uiPriority w:val="9"/>
    <w:qFormat/>
    <w:rsid w:val="00EC79ED"/>
    <w:pPr>
      <w:outlineLvl w:val="4"/>
    </w:pPr>
  </w:style>
  <w:style w:type="paragraph" w:styleId="berschrift6">
    <w:name w:val="heading 6"/>
    <w:basedOn w:val="Standard"/>
    <w:next w:val="Standard"/>
    <w:link w:val="berschrift6Zchn"/>
    <w:uiPriority w:val="99"/>
    <w:semiHidden/>
    <w:rsid w:val="00781AD5"/>
    <w:pPr>
      <w:keepNext/>
      <w:keepLines/>
      <w:widowControl w:val="0"/>
      <w:numPr>
        <w:ilvl w:val="5"/>
        <w:numId w:val="2"/>
      </w:numPr>
      <w:tabs>
        <w:tab w:val="left" w:pos="709"/>
      </w:tabs>
      <w:suppressAutoHyphens/>
      <w:spacing w:before="200" w:line="276" w:lineRule="auto"/>
      <w:outlineLvl w:val="5"/>
    </w:pPr>
    <w:rPr>
      <w:rFonts w:ascii="Cambria" w:hAnsi="Cambria" w:cs="Mangal"/>
      <w:i/>
      <w:iCs/>
      <w:color w:val="243F60"/>
      <w:szCs w:val="21"/>
      <w:lang w:eastAsia="zh-CN" w:bidi="hi-IN"/>
    </w:rPr>
  </w:style>
  <w:style w:type="paragraph" w:styleId="berschrift7">
    <w:name w:val="heading 7"/>
    <w:basedOn w:val="Standard"/>
    <w:next w:val="Standard"/>
    <w:link w:val="berschrift7Zchn"/>
    <w:uiPriority w:val="99"/>
    <w:semiHidden/>
    <w:rsid w:val="00781AD5"/>
    <w:pPr>
      <w:keepNext/>
      <w:keepLines/>
      <w:widowControl w:val="0"/>
      <w:numPr>
        <w:ilvl w:val="6"/>
        <w:numId w:val="2"/>
      </w:numPr>
      <w:tabs>
        <w:tab w:val="left" w:pos="709"/>
      </w:tabs>
      <w:suppressAutoHyphens/>
      <w:spacing w:before="200" w:line="276" w:lineRule="auto"/>
      <w:outlineLvl w:val="6"/>
    </w:pPr>
    <w:rPr>
      <w:rFonts w:ascii="Cambria" w:hAnsi="Cambria" w:cs="Mangal"/>
      <w:i/>
      <w:iCs/>
      <w:color w:val="404040"/>
      <w:szCs w:val="21"/>
      <w:lang w:eastAsia="zh-CN" w:bidi="hi-IN"/>
    </w:rPr>
  </w:style>
  <w:style w:type="paragraph" w:styleId="berschrift8">
    <w:name w:val="heading 8"/>
    <w:basedOn w:val="Standard"/>
    <w:next w:val="Standard"/>
    <w:link w:val="berschrift8Zchn"/>
    <w:uiPriority w:val="99"/>
    <w:semiHidden/>
    <w:qFormat/>
    <w:rsid w:val="00781AD5"/>
    <w:pPr>
      <w:keepNext/>
      <w:keepLines/>
      <w:widowControl w:val="0"/>
      <w:numPr>
        <w:ilvl w:val="7"/>
        <w:numId w:val="2"/>
      </w:numPr>
      <w:tabs>
        <w:tab w:val="left" w:pos="709"/>
      </w:tabs>
      <w:suppressAutoHyphens/>
      <w:spacing w:before="200" w:line="276" w:lineRule="auto"/>
      <w:outlineLvl w:val="7"/>
    </w:pPr>
    <w:rPr>
      <w:rFonts w:ascii="Cambria" w:hAnsi="Cambria" w:cs="Mangal"/>
      <w:color w:val="404040"/>
      <w:szCs w:val="18"/>
      <w:lang w:eastAsia="zh-CN" w:bidi="hi-IN"/>
    </w:rPr>
  </w:style>
  <w:style w:type="paragraph" w:styleId="berschrift9">
    <w:name w:val="heading 9"/>
    <w:aliases w:val="Überschrift 10"/>
    <w:basedOn w:val="Standard"/>
    <w:next w:val="Standard"/>
    <w:link w:val="berschrift9Zchn"/>
    <w:uiPriority w:val="99"/>
    <w:semiHidden/>
    <w:rsid w:val="00781AD5"/>
    <w:pPr>
      <w:keepNext/>
      <w:keepLines/>
      <w:widowControl w:val="0"/>
      <w:numPr>
        <w:ilvl w:val="8"/>
        <w:numId w:val="2"/>
      </w:numPr>
      <w:tabs>
        <w:tab w:val="left" w:pos="709"/>
      </w:tabs>
      <w:suppressAutoHyphens/>
      <w:spacing w:before="200" w:line="276" w:lineRule="auto"/>
      <w:outlineLvl w:val="8"/>
    </w:pPr>
    <w:rPr>
      <w:rFonts w:ascii="Cambria" w:hAnsi="Cambria" w:cs="Mangal"/>
      <w:i/>
      <w:iCs/>
      <w:color w:val="404040"/>
      <w:szCs w:val="18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8F56C9"/>
    <w:rPr>
      <w:rFonts w:ascii="EasiRun Sans" w:hAnsi="EasiRun Sans" w:cs="DejaVu Sans"/>
      <w:bCs/>
      <w:color w:val="1D428A"/>
      <w:sz w:val="40"/>
      <w:szCs w:val="40"/>
      <w:lang w:val="en-US" w:eastAsia="zh-CN" w:bidi="hi-IN"/>
    </w:rPr>
  </w:style>
  <w:style w:type="character" w:customStyle="1" w:styleId="berschrift2Zchn">
    <w:name w:val="Überschrift 2 Zchn"/>
    <w:link w:val="berschrift2"/>
    <w:uiPriority w:val="99"/>
    <w:locked/>
    <w:rsid w:val="00030392"/>
    <w:rPr>
      <w:rFonts w:ascii="EasiRun Sans" w:hAnsi="EasiRun Sans" w:cs="Mangal"/>
      <w:b/>
      <w:color w:val="1D428A"/>
      <w:sz w:val="28"/>
      <w:szCs w:val="21"/>
      <w:lang w:eastAsia="zh-CN" w:bidi="hi-IN"/>
    </w:rPr>
  </w:style>
  <w:style w:type="character" w:customStyle="1" w:styleId="berschrift3Zchn">
    <w:name w:val="Überschrift 3 Zchn"/>
    <w:link w:val="berschrift3"/>
    <w:uiPriority w:val="99"/>
    <w:locked/>
    <w:rsid w:val="00030392"/>
    <w:rPr>
      <w:rFonts w:ascii="EasiRun Sans" w:hAnsi="EasiRun Sans" w:cs="DejaVu Sans"/>
      <w:b/>
      <w:bCs/>
      <w:color w:val="1D428A"/>
      <w:sz w:val="20"/>
      <w:lang w:eastAsia="zh-CN" w:bidi="hi-IN"/>
    </w:rPr>
  </w:style>
  <w:style w:type="character" w:customStyle="1" w:styleId="berschrift4Zchn">
    <w:name w:val="Überschrift 4 Zchn"/>
    <w:link w:val="berschrift4"/>
    <w:uiPriority w:val="99"/>
    <w:semiHidden/>
    <w:locked/>
    <w:rsid w:val="008F56C9"/>
    <w:rPr>
      <w:rFonts w:ascii="EasiRun Sans" w:hAnsi="EasiRun Sans" w:cs="DejaVu Sans"/>
      <w:b/>
      <w:bCs/>
      <w:color w:val="1D428A"/>
      <w:sz w:val="20"/>
      <w:lang w:val="en-US" w:eastAsia="zh-CN" w:bidi="hi-IN"/>
    </w:rPr>
  </w:style>
  <w:style w:type="character" w:customStyle="1" w:styleId="berschrift5Zchn">
    <w:name w:val="Überschrift 5 Zchn"/>
    <w:link w:val="berschrift5"/>
    <w:uiPriority w:val="9"/>
    <w:locked/>
    <w:rsid w:val="00354B2C"/>
    <w:rPr>
      <w:rFonts w:ascii="EasiRun Sans" w:hAnsi="EasiRun Sans" w:cs="DejaVu Sans"/>
      <w:b/>
      <w:bCs/>
      <w:color w:val="1D428A"/>
      <w:lang w:val="en-GB" w:eastAsia="zh-CN" w:bidi="hi-IN"/>
    </w:rPr>
  </w:style>
  <w:style w:type="character" w:customStyle="1" w:styleId="berschrift6Zchn">
    <w:name w:val="Überschrift 6 Zchn"/>
    <w:link w:val="berschrift6"/>
    <w:uiPriority w:val="99"/>
    <w:semiHidden/>
    <w:locked/>
    <w:rsid w:val="00354B2C"/>
    <w:rPr>
      <w:rFonts w:ascii="Cambria" w:hAnsi="Cambria" w:cs="Mangal"/>
      <w:i/>
      <w:iCs/>
      <w:color w:val="243F60"/>
      <w:szCs w:val="21"/>
      <w:lang w:eastAsia="zh-CN" w:bidi="hi-IN"/>
    </w:rPr>
  </w:style>
  <w:style w:type="character" w:customStyle="1" w:styleId="berschrift7Zchn">
    <w:name w:val="Überschrift 7 Zchn"/>
    <w:link w:val="berschrift7"/>
    <w:uiPriority w:val="99"/>
    <w:semiHidden/>
    <w:locked/>
    <w:rsid w:val="00354B2C"/>
    <w:rPr>
      <w:rFonts w:ascii="Cambria" w:hAnsi="Cambria" w:cs="Mangal"/>
      <w:i/>
      <w:iCs/>
      <w:color w:val="404040"/>
      <w:szCs w:val="21"/>
      <w:lang w:eastAsia="zh-CN" w:bidi="hi-IN"/>
    </w:rPr>
  </w:style>
  <w:style w:type="character" w:customStyle="1" w:styleId="berschrift8Zchn">
    <w:name w:val="Überschrift 8 Zchn"/>
    <w:link w:val="berschrift8"/>
    <w:uiPriority w:val="99"/>
    <w:semiHidden/>
    <w:locked/>
    <w:rsid w:val="00354B2C"/>
    <w:rPr>
      <w:rFonts w:ascii="Cambria" w:hAnsi="Cambria" w:cs="Mangal"/>
      <w:color w:val="404040"/>
      <w:szCs w:val="18"/>
      <w:lang w:eastAsia="zh-CN" w:bidi="hi-IN"/>
    </w:rPr>
  </w:style>
  <w:style w:type="character" w:customStyle="1" w:styleId="berschrift9Zchn">
    <w:name w:val="Überschrift 9 Zchn"/>
    <w:aliases w:val="Überschrift 10 Zchn"/>
    <w:link w:val="berschrift9"/>
    <w:uiPriority w:val="99"/>
    <w:semiHidden/>
    <w:locked/>
    <w:rsid w:val="00354B2C"/>
    <w:rPr>
      <w:rFonts w:ascii="Cambria" w:hAnsi="Cambria" w:cs="Mangal"/>
      <w:i/>
      <w:iCs/>
      <w:color w:val="404040"/>
      <w:szCs w:val="18"/>
      <w:lang w:eastAsia="zh-CN" w:bidi="hi-IN"/>
    </w:rPr>
  </w:style>
  <w:style w:type="paragraph" w:styleId="Textkrper">
    <w:name w:val="Body Text"/>
    <w:basedOn w:val="Standard"/>
    <w:link w:val="TextkrperZchn"/>
    <w:uiPriority w:val="99"/>
    <w:rsid w:val="00781AD5"/>
    <w:pPr>
      <w:spacing w:after="120"/>
    </w:pPr>
  </w:style>
  <w:style w:type="character" w:customStyle="1" w:styleId="TextkrperZchn">
    <w:name w:val="Textkörper Zchn"/>
    <w:link w:val="Textkrper"/>
    <w:uiPriority w:val="99"/>
    <w:locked/>
    <w:rsid w:val="00781AD5"/>
    <w:rPr>
      <w:rFonts w:cs="Times New Roman"/>
    </w:rPr>
  </w:style>
  <w:style w:type="paragraph" w:styleId="Titel">
    <w:name w:val="Title"/>
    <w:aliases w:val="Überschrift A"/>
    <w:basedOn w:val="berschrift1"/>
    <w:next w:val="Standard"/>
    <w:link w:val="TitelZchn"/>
    <w:autoRedefine/>
    <w:uiPriority w:val="99"/>
    <w:semiHidden/>
    <w:rsid w:val="00F23C30"/>
    <w:pPr>
      <w:numPr>
        <w:numId w:val="1"/>
      </w:numPr>
      <w:tabs>
        <w:tab w:val="left" w:pos="454"/>
        <w:tab w:val="left" w:pos="709"/>
      </w:tabs>
      <w:spacing w:after="300"/>
      <w:ind w:left="357" w:hanging="357"/>
      <w:contextualSpacing/>
    </w:pPr>
    <w:rPr>
      <w:rFonts w:cs="Mangal"/>
      <w:spacing w:val="5"/>
      <w:kern w:val="28"/>
      <w:szCs w:val="47"/>
    </w:rPr>
  </w:style>
  <w:style w:type="character" w:customStyle="1" w:styleId="TitelZchn">
    <w:name w:val="Titel Zchn"/>
    <w:aliases w:val="Überschrift A Zchn"/>
    <w:link w:val="Titel"/>
    <w:uiPriority w:val="99"/>
    <w:semiHidden/>
    <w:locked/>
    <w:rsid w:val="00354B2C"/>
    <w:rPr>
      <w:rFonts w:ascii="EasiRun Sans" w:hAnsi="EasiRun Sans" w:cs="Mangal"/>
      <w:bCs/>
      <w:color w:val="1D428A"/>
      <w:spacing w:val="5"/>
      <w:kern w:val="28"/>
      <w:sz w:val="40"/>
      <w:szCs w:val="47"/>
      <w:lang w:val="en-US" w:eastAsia="zh-CN" w:bidi="hi-IN"/>
    </w:rPr>
  </w:style>
  <w:style w:type="paragraph" w:styleId="KeinLeerraum">
    <w:name w:val="No Spacing"/>
    <w:aliases w:val="Kapitel 2. Ebene"/>
    <w:basedOn w:val="berschrift2"/>
    <w:next w:val="Absatz"/>
    <w:autoRedefine/>
    <w:uiPriority w:val="99"/>
    <w:rsid w:val="00F61205"/>
    <w:pPr>
      <w:widowControl w:val="0"/>
      <w:numPr>
        <w:numId w:val="2"/>
      </w:numPr>
      <w:tabs>
        <w:tab w:val="left" w:pos="680"/>
      </w:tabs>
      <w:suppressAutoHyphens/>
      <w:ind w:left="680" w:hanging="680"/>
    </w:pPr>
    <w:rPr>
      <w:bCs/>
      <w:szCs w:val="28"/>
    </w:rPr>
  </w:style>
  <w:style w:type="paragraph" w:styleId="Listenabsatz">
    <w:name w:val="List Paragraph"/>
    <w:aliases w:val="EE Textkörper"/>
    <w:basedOn w:val="Standard"/>
    <w:next w:val="Standard"/>
    <w:autoRedefine/>
    <w:uiPriority w:val="99"/>
    <w:rsid w:val="00271E42"/>
    <w:pPr>
      <w:widowControl w:val="0"/>
      <w:tabs>
        <w:tab w:val="left" w:pos="709"/>
      </w:tabs>
      <w:suppressAutoHyphens/>
      <w:spacing w:after="120"/>
      <w:contextualSpacing/>
    </w:pPr>
    <w:rPr>
      <w:rFonts w:ascii="Fira Sans OT" w:hAnsi="Fira Sans OT" w:cs="Mangal"/>
      <w:sz w:val="22"/>
      <w:szCs w:val="21"/>
      <w:lang w:eastAsia="zh-CN" w:bidi="hi-IN"/>
    </w:rPr>
  </w:style>
  <w:style w:type="character" w:styleId="IntensiveHervorhebung">
    <w:name w:val="Intense Emphasis"/>
    <w:uiPriority w:val="99"/>
    <w:rsid w:val="00781AD5"/>
    <w:rPr>
      <w:rFonts w:cs="Times New Roman"/>
      <w:b/>
      <w:bCs/>
      <w:i/>
      <w:iCs/>
      <w:color w:val="4F81BD"/>
    </w:rPr>
  </w:style>
  <w:style w:type="paragraph" w:styleId="Inhaltsverzeichnisberschrift">
    <w:name w:val="TOC Heading"/>
    <w:basedOn w:val="Inhaltsverzeichnis"/>
    <w:next w:val="Standard"/>
    <w:uiPriority w:val="39"/>
    <w:rsid w:val="008F56C9"/>
  </w:style>
  <w:style w:type="paragraph" w:styleId="Kopfzeile">
    <w:name w:val="header"/>
    <w:basedOn w:val="Standard"/>
    <w:link w:val="KopfzeileZchn"/>
    <w:uiPriority w:val="99"/>
    <w:rsid w:val="007A56E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locked/>
    <w:rsid w:val="007A56E7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7A56E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locked/>
    <w:rsid w:val="007A56E7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rsid w:val="007A56E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7A56E7"/>
    <w:rPr>
      <w:rFonts w:ascii="Tahoma" w:hAnsi="Tahoma" w:cs="Tahoma"/>
      <w:sz w:val="16"/>
      <w:szCs w:val="16"/>
    </w:rPr>
  </w:style>
  <w:style w:type="table" w:styleId="Tabellenraster">
    <w:name w:val="Table Grid"/>
    <w:aliases w:val="Standardtabelle"/>
    <w:basedOn w:val="NormaleTabelle"/>
    <w:uiPriority w:val="99"/>
    <w:rsid w:val="003A58DB"/>
    <w:rPr>
      <w:rFonts w:ascii="EasiRun Sans Light" w:hAnsi="EasiRun Sans Light"/>
    </w:rPr>
    <w:tblPr>
      <w:tblBorders>
        <w:insideH w:val="single" w:sz="4" w:space="0" w:color="auto"/>
      </w:tblBorders>
    </w:tblPr>
    <w:tcPr>
      <w:vAlign w:val="center"/>
    </w:tcPr>
    <w:tblStylePr w:type="firstRow">
      <w:rPr>
        <w:rFonts w:ascii="EasiRun Sans" w:hAnsi="EasiRun Sans"/>
        <w:b/>
      </w:rPr>
    </w:tblStylePr>
  </w:style>
  <w:style w:type="character" w:styleId="BesuchterHyperlink">
    <w:name w:val="FollowedHyperlink"/>
    <w:basedOn w:val="Hyperlink"/>
    <w:uiPriority w:val="99"/>
    <w:unhideWhenUsed/>
    <w:locked/>
    <w:rsid w:val="007E1C4A"/>
    <w:rPr>
      <w:rFonts w:cs="Times New Roman"/>
      <w:color w:val="1D428A"/>
      <w:u w:val="dotted"/>
      <w:lang w:val="en-GB"/>
    </w:rPr>
  </w:style>
  <w:style w:type="paragraph" w:customStyle="1" w:styleId="AufzhlungmitAdler">
    <w:name w:val="Aufzählung mit Adler"/>
    <w:basedOn w:val="AufzhlungmitPunkt"/>
    <w:qFormat/>
    <w:rsid w:val="007E1C4A"/>
    <w:pPr>
      <w:numPr>
        <w:numId w:val="25"/>
      </w:numPr>
      <w:ind w:left="681" w:hanging="454"/>
    </w:pPr>
  </w:style>
  <w:style w:type="paragraph" w:styleId="Verzeichnis1">
    <w:name w:val="toc 1"/>
    <w:aliases w:val="Verzeichnis 1 EE"/>
    <w:basedOn w:val="Standard"/>
    <w:next w:val="Standard"/>
    <w:autoRedefine/>
    <w:uiPriority w:val="39"/>
    <w:rsid w:val="007D08DA"/>
    <w:pPr>
      <w:suppressLineNumbers/>
      <w:tabs>
        <w:tab w:val="left" w:pos="567"/>
        <w:tab w:val="right" w:leader="dot" w:pos="9062"/>
      </w:tabs>
      <w:spacing w:before="240" w:after="120"/>
    </w:pPr>
    <w:rPr>
      <w:rFonts w:ascii="EasiRun Sans" w:hAnsi="EasiRun Sans"/>
      <w:b/>
      <w:bCs/>
      <w:noProof/>
      <w:color w:val="1D428A"/>
      <w:szCs w:val="36"/>
      <w:lang w:bidi="hi-IN"/>
    </w:rPr>
  </w:style>
  <w:style w:type="character" w:styleId="Hyperlink">
    <w:name w:val="Hyperlink"/>
    <w:uiPriority w:val="99"/>
    <w:qFormat/>
    <w:rsid w:val="0061076B"/>
    <w:rPr>
      <w:rFonts w:cs="Times New Roman"/>
      <w:color w:val="1D428A"/>
      <w:u w:val="dotted"/>
    </w:rPr>
  </w:style>
  <w:style w:type="paragraph" w:styleId="Verzeichnis2">
    <w:name w:val="toc 2"/>
    <w:aliases w:val="Verzeichnis 2 EE"/>
    <w:basedOn w:val="Standard"/>
    <w:next w:val="Standard"/>
    <w:autoRedefine/>
    <w:uiPriority w:val="39"/>
    <w:rsid w:val="00A86565"/>
    <w:pPr>
      <w:tabs>
        <w:tab w:val="left" w:pos="1021"/>
        <w:tab w:val="right" w:leader="dot" w:pos="9061"/>
      </w:tabs>
      <w:spacing w:after="80" w:line="288" w:lineRule="auto"/>
      <w:ind w:left="567"/>
      <w:contextualSpacing/>
      <w:outlineLvl w:val="1"/>
    </w:pPr>
  </w:style>
  <w:style w:type="paragraph" w:styleId="Beschriftung">
    <w:name w:val="caption"/>
    <w:basedOn w:val="Standard"/>
    <w:next w:val="Standard"/>
    <w:uiPriority w:val="99"/>
    <w:qFormat/>
    <w:rsid w:val="00CF0FC8"/>
    <w:pPr>
      <w:spacing w:after="200"/>
    </w:pPr>
    <w:rPr>
      <w:rFonts w:ascii="EasiRun Sans" w:hAnsi="EasiRun Sans"/>
      <w:b/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rsid w:val="001A0329"/>
  </w:style>
  <w:style w:type="table" w:styleId="MittlereSchattierung1-Akzent1">
    <w:name w:val="Medium Shading 1 Accent 1"/>
    <w:basedOn w:val="NormaleTabelle"/>
    <w:uiPriority w:val="99"/>
    <w:rsid w:val="000E7DF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HellesRaster-Akzent5">
    <w:name w:val="Light Grid Accent 5"/>
    <w:basedOn w:val="NormaleTabelle"/>
    <w:uiPriority w:val="99"/>
    <w:rsid w:val="000E7DF6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HelleListe-Akzent1">
    <w:name w:val="Light List Accent 1"/>
    <w:basedOn w:val="NormaleTabelle"/>
    <w:uiPriority w:val="99"/>
    <w:rsid w:val="000E7DF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ETabelle1">
    <w:name w:val="EE Tabelle 1"/>
    <w:basedOn w:val="HelleListe-Akzent1"/>
    <w:uiPriority w:val="99"/>
    <w:rsid w:val="007839FE"/>
    <w:tblPr/>
    <w:tblStylePr w:type="firstRow">
      <w:pPr>
        <w:spacing w:before="0" w:after="0"/>
      </w:pPr>
      <w:rPr>
        <w:rFonts w:ascii="Calibri" w:hAnsi="Calibri" w:cs="Times New Roman"/>
        <w:b/>
        <w:bCs/>
        <w:color w:val="auto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6D9F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 w:val="0"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/>
      </w:tcPr>
    </w:tblStylePr>
  </w:style>
  <w:style w:type="paragraph" w:customStyle="1" w:styleId="Quellcode">
    <w:name w:val="Quellcode"/>
    <w:basedOn w:val="Standard"/>
    <w:link w:val="QuellcodeZchn"/>
    <w:qFormat/>
    <w:rsid w:val="00161DF8"/>
    <w:pPr>
      <w:pBdr>
        <w:top w:val="single" w:sz="8" w:space="6" w:color="A6A6A6" w:themeColor="background1" w:themeShade="A6"/>
        <w:left w:val="single" w:sz="36" w:space="12" w:color="A6A6A6" w:themeColor="background1" w:themeShade="A6"/>
        <w:bottom w:val="single" w:sz="8" w:space="6" w:color="A6A6A6" w:themeColor="background1" w:themeShade="A6"/>
        <w:right w:val="single" w:sz="8" w:space="10" w:color="A6A6A6" w:themeColor="background1" w:themeShade="A6"/>
      </w:pBdr>
      <w:shd w:val="clear" w:color="auto" w:fill="F2F2F2" w:themeFill="background1" w:themeFillShade="F2"/>
      <w:spacing w:before="120" w:after="120"/>
      <w:ind w:left="340" w:right="227"/>
      <w:contextualSpacing/>
    </w:pPr>
    <w:rPr>
      <w:rFonts w:ascii="EasiRun Mono" w:hAnsi="EasiRun Mono" w:cs="Courier"/>
      <w:color w:val="1C1C1C"/>
      <w:sz w:val="20"/>
      <w:lang w:val="en-US"/>
    </w:rPr>
  </w:style>
  <w:style w:type="character" w:customStyle="1" w:styleId="QuellcodeZchn">
    <w:name w:val="Quellcode Zchn"/>
    <w:basedOn w:val="Absatz-Standardschriftart"/>
    <w:link w:val="Quellcode"/>
    <w:locked/>
    <w:rsid w:val="00161DF8"/>
    <w:rPr>
      <w:rFonts w:ascii="EasiRun Mono" w:hAnsi="EasiRun Mono" w:cs="Courier"/>
      <w:color w:val="1C1C1C"/>
      <w:sz w:val="20"/>
      <w:shd w:val="clear" w:color="auto" w:fill="F2F2F2" w:themeFill="background1" w:themeFillShade="F2"/>
      <w:lang w:val="en-US" w:eastAsia="en-US"/>
    </w:rPr>
  </w:style>
  <w:style w:type="paragraph" w:styleId="Verzeichnis3">
    <w:name w:val="toc 3"/>
    <w:aliases w:val="EE Verzeichnis 3"/>
    <w:basedOn w:val="Verzeichnis2"/>
    <w:next w:val="Standard"/>
    <w:autoRedefine/>
    <w:uiPriority w:val="39"/>
    <w:rsid w:val="00D135A3"/>
    <w:pPr>
      <w:tabs>
        <w:tab w:val="left" w:pos="1701"/>
      </w:tabs>
      <w:ind w:left="1021"/>
      <w:outlineLvl w:val="2"/>
    </w:pPr>
    <w:rPr>
      <w:noProof/>
    </w:rPr>
  </w:style>
  <w:style w:type="character" w:styleId="Kommentarzeichen">
    <w:name w:val="annotation reference"/>
    <w:uiPriority w:val="99"/>
    <w:semiHidden/>
    <w:rsid w:val="002E5BD7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2E5BD7"/>
  </w:style>
  <w:style w:type="character" w:customStyle="1" w:styleId="KommentartextZchn">
    <w:name w:val="Kommentartext Zchn"/>
    <w:link w:val="Kommentartext"/>
    <w:uiPriority w:val="99"/>
    <w:semiHidden/>
    <w:locked/>
    <w:rsid w:val="002E5BD7"/>
    <w:rPr>
      <w:rFonts w:cs="Times New Roma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2E5BD7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locked/>
    <w:rsid w:val="002E5BD7"/>
    <w:rPr>
      <w:rFonts w:cs="Times New Roman"/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locked/>
    <w:rsid w:val="008E4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de-DE"/>
    </w:rPr>
  </w:style>
  <w:style w:type="character" w:customStyle="1" w:styleId="HTMLVorformatiertZchn">
    <w:name w:val="HTML Vorformatiert Zchn"/>
    <w:link w:val="HTMLVorformatiert"/>
    <w:uiPriority w:val="99"/>
    <w:semiHidden/>
    <w:rsid w:val="008E453D"/>
    <w:rPr>
      <w:rFonts w:ascii="Courier New" w:hAnsi="Courier New" w:cs="Courier New"/>
    </w:rPr>
  </w:style>
  <w:style w:type="paragraph" w:styleId="StandardWeb">
    <w:name w:val="Normal (Web)"/>
    <w:basedOn w:val="Standard"/>
    <w:uiPriority w:val="99"/>
    <w:semiHidden/>
    <w:unhideWhenUsed/>
    <w:locked/>
    <w:rsid w:val="0070695E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character" w:styleId="Fett">
    <w:name w:val="Strong"/>
    <w:uiPriority w:val="22"/>
    <w:locked/>
    <w:rsid w:val="00D221DD"/>
    <w:rPr>
      <w:rFonts w:ascii="EasiRun Sans" w:hAnsi="EasiRun Sans"/>
      <w:b/>
      <w:bCs/>
    </w:rPr>
  </w:style>
  <w:style w:type="paragraph" w:customStyle="1" w:styleId="Default">
    <w:name w:val="Default"/>
    <w:rsid w:val="0085584E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erarbeitung">
    <w:name w:val="Revision"/>
    <w:hidden/>
    <w:uiPriority w:val="99"/>
    <w:semiHidden/>
    <w:rsid w:val="009C323C"/>
    <w:rPr>
      <w:lang w:eastAsia="en-US"/>
    </w:rPr>
  </w:style>
  <w:style w:type="paragraph" w:customStyle="1" w:styleId="Absatz">
    <w:name w:val="Absatz"/>
    <w:basedOn w:val="Textkrper"/>
    <w:link w:val="AbsatzZchn"/>
    <w:qFormat/>
    <w:rsid w:val="00D67CF9"/>
    <w:pPr>
      <w:spacing w:before="120" w:after="160" w:line="300" w:lineRule="auto"/>
      <w:jc w:val="both"/>
    </w:pPr>
    <w:rPr>
      <w:sz w:val="20"/>
      <w:lang w:eastAsia="zh-CN" w:bidi="hi-IN"/>
    </w:rPr>
  </w:style>
  <w:style w:type="paragraph" w:customStyle="1" w:styleId="Titel1">
    <w:name w:val="Titel 1"/>
    <w:basedOn w:val="Standard"/>
    <w:qFormat/>
    <w:rsid w:val="00D67CF9"/>
    <w:pPr>
      <w:spacing w:before="360" w:after="280"/>
      <w:contextualSpacing/>
      <w:jc w:val="center"/>
    </w:pPr>
    <w:rPr>
      <w:rFonts w:ascii="EasiRun Sans" w:hAnsi="EasiRun Sans"/>
      <w:color w:val="1D428A"/>
      <w:sz w:val="48"/>
      <w:szCs w:val="48"/>
    </w:rPr>
  </w:style>
  <w:style w:type="paragraph" w:customStyle="1" w:styleId="Inhaltsverzeichnis">
    <w:name w:val="Inhaltsverzeichnis"/>
    <w:basedOn w:val="NurText"/>
    <w:next w:val="Absatz"/>
    <w:rsid w:val="00F136B3"/>
    <w:pPr>
      <w:spacing w:before="240" w:after="360"/>
    </w:pPr>
    <w:rPr>
      <w:rFonts w:ascii="EasiRun Sans" w:hAnsi="EasiRun Sans"/>
      <w:color w:val="1D428A"/>
      <w:sz w:val="40"/>
    </w:rPr>
  </w:style>
  <w:style w:type="numbering" w:customStyle="1" w:styleId="AufzhlungEE">
    <w:name w:val="Aufzählung EE"/>
    <w:basedOn w:val="KeineListe"/>
    <w:rsid w:val="00F73835"/>
    <w:pPr>
      <w:numPr>
        <w:numId w:val="3"/>
      </w:numPr>
    </w:pPr>
  </w:style>
  <w:style w:type="paragraph" w:styleId="NurText">
    <w:name w:val="Plain Text"/>
    <w:basedOn w:val="Standard"/>
    <w:link w:val="NurTextZchn"/>
    <w:uiPriority w:val="99"/>
    <w:semiHidden/>
    <w:unhideWhenUsed/>
    <w:locked/>
    <w:rsid w:val="008E6444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E6444"/>
    <w:rPr>
      <w:rFonts w:ascii="Consolas" w:hAnsi="Consolas" w:cs="Consolas"/>
      <w:sz w:val="21"/>
      <w:szCs w:val="21"/>
      <w:lang w:eastAsia="en-US"/>
    </w:rPr>
  </w:style>
  <w:style w:type="paragraph" w:customStyle="1" w:styleId="AufzhlungmitPunkt">
    <w:name w:val="Aufzählung mit Punkt"/>
    <w:basedOn w:val="Textkrper"/>
    <w:link w:val="AufzhlungmitPunktZchn"/>
    <w:qFormat/>
    <w:rsid w:val="00BE20F7"/>
    <w:pPr>
      <w:numPr>
        <w:numId w:val="4"/>
      </w:numPr>
      <w:tabs>
        <w:tab w:val="left" w:pos="680"/>
      </w:tabs>
      <w:spacing w:before="120" w:line="300" w:lineRule="auto"/>
      <w:ind w:left="681" w:hanging="454"/>
      <w:jc w:val="both"/>
    </w:pPr>
    <w:rPr>
      <w:sz w:val="20"/>
      <w:lang w:eastAsia="zh-CN"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166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1D428A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6653"/>
    <w:rPr>
      <w:rFonts w:ascii="EasiRun Sans Light" w:hAnsi="EasiRun Sans Light"/>
      <w:b/>
      <w:bCs/>
      <w:i/>
      <w:iCs/>
      <w:color w:val="1D428A"/>
      <w:lang w:eastAsia="en-US"/>
    </w:rPr>
  </w:style>
  <w:style w:type="character" w:styleId="Platzhaltertext">
    <w:name w:val="Placeholder Text"/>
    <w:basedOn w:val="Absatz-Standardschriftart"/>
    <w:uiPriority w:val="99"/>
    <w:rsid w:val="000A1F79"/>
    <w:rPr>
      <w:color w:val="808080"/>
    </w:rPr>
  </w:style>
  <w:style w:type="paragraph" w:customStyle="1" w:styleId="Titel2">
    <w:name w:val="Titel 2"/>
    <w:basedOn w:val="Standard"/>
    <w:link w:val="Titel2Zchn"/>
    <w:qFormat/>
    <w:rsid w:val="006A5CDD"/>
    <w:pPr>
      <w:spacing w:before="240" w:after="120"/>
      <w:jc w:val="center"/>
    </w:pPr>
    <w:rPr>
      <w:rFonts w:ascii="EasiRun Sans" w:hAnsi="EasiRun Sans"/>
      <w:color w:val="1D428A"/>
      <w:sz w:val="40"/>
      <w:szCs w:val="36"/>
    </w:rPr>
  </w:style>
  <w:style w:type="paragraph" w:customStyle="1" w:styleId="AufzhlungmitHaken">
    <w:name w:val="Aufzählung mit Haken"/>
    <w:basedOn w:val="AufzhlungmitPunkt"/>
    <w:link w:val="AufzhlungmitHakenZchn"/>
    <w:qFormat/>
    <w:rsid w:val="00B96B34"/>
    <w:pPr>
      <w:numPr>
        <w:numId w:val="5"/>
      </w:numPr>
      <w:ind w:left="681" w:hanging="454"/>
    </w:pPr>
  </w:style>
  <w:style w:type="character" w:customStyle="1" w:styleId="Titel2Zchn">
    <w:name w:val="Titel 2 Zchn"/>
    <w:basedOn w:val="Absatz-Standardschriftart"/>
    <w:link w:val="Titel2"/>
    <w:rsid w:val="006A5CDD"/>
    <w:rPr>
      <w:rFonts w:ascii="EasiRun Sans" w:hAnsi="EasiRun Sans"/>
      <w:i w:val="0"/>
      <w:color w:val="1D428A"/>
      <w:sz w:val="40"/>
      <w:szCs w:val="36"/>
      <w:lang w:eastAsia="en-US"/>
    </w:rPr>
  </w:style>
  <w:style w:type="character" w:customStyle="1" w:styleId="AufzhlungmitPunktZchn">
    <w:name w:val="Aufzählung mit Punkt Zchn"/>
    <w:basedOn w:val="TextkrperZchn"/>
    <w:link w:val="AufzhlungmitPunkt"/>
    <w:rsid w:val="00BE20F7"/>
    <w:rPr>
      <w:rFonts w:ascii="EasiRun Sans Light" w:hAnsi="EasiRun Sans Light" w:cs="Times New Roman"/>
      <w:sz w:val="20"/>
      <w:lang w:eastAsia="zh-CN" w:bidi="hi-IN"/>
    </w:rPr>
  </w:style>
  <w:style w:type="character" w:customStyle="1" w:styleId="AufzhlungmitHakenZchn">
    <w:name w:val="Aufzählung mit Haken Zchn"/>
    <w:basedOn w:val="AufzhlungmitPunktZchn"/>
    <w:link w:val="AufzhlungmitHaken"/>
    <w:rsid w:val="00B96B34"/>
    <w:rPr>
      <w:rFonts w:ascii="EasiRun Sans Light" w:hAnsi="EasiRun Sans Light" w:cs="Times New Roman"/>
      <w:sz w:val="20"/>
      <w:lang w:eastAsia="zh-CN" w:bidi="hi-IN"/>
    </w:rPr>
  </w:style>
  <w:style w:type="paragraph" w:customStyle="1" w:styleId="HervorhebunginGold">
    <w:name w:val="Hervorhebung in Gold"/>
    <w:basedOn w:val="Absatz"/>
    <w:link w:val="HervorhebunginGoldZchn"/>
    <w:qFormat/>
    <w:rsid w:val="00354B2C"/>
    <w:rPr>
      <w:b/>
      <w:color w:val="87674F"/>
      <w:lang w:val="en-US"/>
    </w:rPr>
  </w:style>
  <w:style w:type="paragraph" w:customStyle="1" w:styleId="HervorhebunginBlau">
    <w:name w:val="Hervorhebung in Blau"/>
    <w:basedOn w:val="Absatz"/>
    <w:link w:val="HervorhebunginBlauZchn"/>
    <w:qFormat/>
    <w:rsid w:val="00354B2C"/>
    <w:rPr>
      <w:rFonts w:ascii="EasiRun Sans" w:hAnsi="EasiRun Sans"/>
      <w:b/>
      <w:color w:val="1D428A"/>
      <w:lang w:val="en-US"/>
    </w:rPr>
  </w:style>
  <w:style w:type="character" w:customStyle="1" w:styleId="AbsatzZchn">
    <w:name w:val="Absatz Zchn"/>
    <w:basedOn w:val="TextkrperZchn"/>
    <w:link w:val="Absatz"/>
    <w:rsid w:val="00D67CF9"/>
    <w:rPr>
      <w:rFonts w:ascii="EasiRun Sans Light" w:hAnsi="EasiRun Sans Light" w:cs="Times New Roman"/>
      <w:sz w:val="20"/>
      <w:lang w:eastAsia="zh-CN" w:bidi="hi-IN"/>
    </w:rPr>
  </w:style>
  <w:style w:type="character" w:customStyle="1" w:styleId="HervorhebunginGoldZchn">
    <w:name w:val="Hervorhebung in Gold Zchn"/>
    <w:basedOn w:val="AbsatzZchn"/>
    <w:link w:val="HervorhebunginGold"/>
    <w:rsid w:val="00354B2C"/>
    <w:rPr>
      <w:rFonts w:ascii="EasiRun Sans Light" w:hAnsi="EasiRun Sans Light" w:cs="Times New Roman"/>
      <w:b/>
      <w:color w:val="87674F"/>
      <w:sz w:val="20"/>
      <w:lang w:val="en-US" w:eastAsia="zh-CN" w:bidi="hi-IN"/>
    </w:rPr>
  </w:style>
  <w:style w:type="character" w:customStyle="1" w:styleId="HervorhebunginBlauZchn">
    <w:name w:val="Hervorhebung in Blau Zchn"/>
    <w:basedOn w:val="AbsatzZchn"/>
    <w:link w:val="HervorhebunginBlau"/>
    <w:rsid w:val="00354B2C"/>
    <w:rPr>
      <w:rFonts w:ascii="EasiRun Sans" w:hAnsi="EasiRun Sans" w:cs="Times New Roman"/>
      <w:b/>
      <w:color w:val="1D428A"/>
      <w:sz w:val="20"/>
      <w:lang w:val="en-US" w:eastAsia="zh-CN" w:bidi="hi-IN"/>
    </w:rPr>
  </w:style>
  <w:style w:type="paragraph" w:customStyle="1" w:styleId="Kapitelebene1">
    <w:name w:val="Kapitelebene 1"/>
    <w:basedOn w:val="berschrift1"/>
    <w:rsid w:val="00B71920"/>
    <w:pPr>
      <w:numPr>
        <w:numId w:val="17"/>
      </w:numPr>
    </w:pPr>
  </w:style>
  <w:style w:type="paragraph" w:styleId="Zitat">
    <w:name w:val="Quote"/>
    <w:basedOn w:val="Absatz"/>
    <w:next w:val="Standard"/>
    <w:link w:val="ZitatZchn"/>
    <w:uiPriority w:val="29"/>
    <w:rsid w:val="00161DF8"/>
    <w:pPr>
      <w:ind w:left="680" w:right="680"/>
    </w:pPr>
    <w:rPr>
      <w:i/>
      <w:iCs/>
      <w:color w:val="000000" w:themeColor="text1"/>
      <w:lang w:val="en-GB"/>
    </w:rPr>
  </w:style>
  <w:style w:type="character" w:customStyle="1" w:styleId="ZitatZchn">
    <w:name w:val="Zitat Zchn"/>
    <w:basedOn w:val="Absatz-Standardschriftart"/>
    <w:link w:val="Zitat"/>
    <w:uiPriority w:val="29"/>
    <w:rsid w:val="00161DF8"/>
    <w:rPr>
      <w:rFonts w:ascii="EasiRun Sans Light" w:hAnsi="EasiRun Sans Light"/>
      <w:i/>
      <w:iCs/>
      <w:color w:val="000000" w:themeColor="text1"/>
      <w:sz w:val="20"/>
      <w:lang w:val="en-GB" w:eastAsia="zh-CN" w:bidi="hi-IN"/>
    </w:rPr>
  </w:style>
  <w:style w:type="character" w:styleId="Seitenzahl">
    <w:name w:val="page number"/>
    <w:uiPriority w:val="99"/>
    <w:unhideWhenUsed/>
    <w:locked/>
    <w:rsid w:val="008F56C9"/>
    <w:rPr>
      <w:rFonts w:ascii="EasiRun Sans" w:hAnsi="EasiRun Sans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locked/>
    <w:rsid w:val="008F56C9"/>
    <w:pPr>
      <w:ind w:left="240" w:hanging="240"/>
    </w:pPr>
  </w:style>
  <w:style w:type="paragraph" w:styleId="Indexberschrift">
    <w:name w:val="index heading"/>
    <w:basedOn w:val="Inhaltsverzeichnisberschrift"/>
    <w:next w:val="Index1"/>
    <w:uiPriority w:val="99"/>
    <w:unhideWhenUsed/>
    <w:locked/>
    <w:rsid w:val="008F56C9"/>
  </w:style>
  <w:style w:type="paragraph" w:customStyle="1" w:styleId="AbsatzEE">
    <w:name w:val="Absatz EE"/>
    <w:basedOn w:val="Textkrper"/>
    <w:rsid w:val="005016AE"/>
    <w:pPr>
      <w:spacing w:before="120" w:after="240" w:line="288" w:lineRule="auto"/>
      <w:jc w:val="both"/>
    </w:pPr>
    <w:rPr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4"/>
        <w:szCs w:val="24"/>
        <w:lang w:val="de-DE" w:eastAsia="de-D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/>
    <w:lsdException w:name="heading 5" w:semiHidden="0" w:uiPriority="9" w:unhideWhenUsed="0" w:qFormat="1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 w:qFormat="1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nhideWhenUsed="0"/>
    <w:lsdException w:name="Placeholder Text" w:locked="0" w:unhideWhenUsed="0"/>
    <w:lsdException w:name="No Spacing" w:locked="0" w:semiHidden="0" w:unhideWhenUsed="0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/>
    <w:lsdException w:name="Quote" w:locked="0" w:semiHidden="0" w:uiPriority="29" w:unhideWhenUsed="0"/>
    <w:lsdException w:name="Intense Quote" w:locked="0" w:semiHidden="0" w:uiPriority="30" w:unhideWhenUsed="0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/>
    <w:lsdException w:name="Intense Emphasis" w:locked="0" w:semiHidden="0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semiHidden="0" w:uiPriority="39" w:unhideWhenUsed="0"/>
  </w:latentStyles>
  <w:style w:type="paragraph" w:default="1" w:styleId="Standard">
    <w:name w:val="Normal"/>
    <w:rsid w:val="0038729B"/>
    <w:rPr>
      <w:rFonts w:ascii="EasiRun Sans Light" w:hAnsi="EasiRun Sans Light"/>
      <w:lang w:eastAsia="en-US"/>
    </w:rPr>
  </w:style>
  <w:style w:type="paragraph" w:styleId="berschrift1">
    <w:name w:val="heading 1"/>
    <w:basedOn w:val="Absatz"/>
    <w:next w:val="Absatz"/>
    <w:link w:val="berschrift1Zchn"/>
    <w:autoRedefine/>
    <w:uiPriority w:val="99"/>
    <w:qFormat/>
    <w:rsid w:val="008F56C9"/>
    <w:pPr>
      <w:pageBreakBefore/>
      <w:suppressAutoHyphens/>
      <w:spacing w:before="240" w:after="360"/>
      <w:outlineLvl w:val="0"/>
    </w:pPr>
    <w:rPr>
      <w:rFonts w:ascii="EasiRun Sans" w:hAnsi="EasiRun Sans" w:cs="DejaVu Sans"/>
      <w:bCs/>
      <w:color w:val="1D428A"/>
      <w:sz w:val="40"/>
      <w:szCs w:val="40"/>
      <w:lang w:val="en-US"/>
    </w:rPr>
  </w:style>
  <w:style w:type="paragraph" w:styleId="berschrift2">
    <w:name w:val="heading 2"/>
    <w:basedOn w:val="Inhaltsverzeichnis"/>
    <w:next w:val="Absatz"/>
    <w:link w:val="berschrift2Zchn"/>
    <w:uiPriority w:val="99"/>
    <w:qFormat/>
    <w:rsid w:val="00030392"/>
    <w:pPr>
      <w:numPr>
        <w:ilvl w:val="1"/>
        <w:numId w:val="23"/>
      </w:numPr>
      <w:spacing w:before="360" w:after="240"/>
      <w:outlineLvl w:val="1"/>
    </w:pPr>
    <w:rPr>
      <w:rFonts w:cs="Mangal"/>
      <w:b/>
      <w:sz w:val="28"/>
      <w:lang w:eastAsia="zh-CN" w:bidi="hi-IN"/>
    </w:rPr>
  </w:style>
  <w:style w:type="paragraph" w:styleId="berschrift3">
    <w:name w:val="heading 3"/>
    <w:basedOn w:val="berschrift2"/>
    <w:next w:val="Absatz"/>
    <w:link w:val="berschrift3Zchn"/>
    <w:uiPriority w:val="99"/>
    <w:qFormat/>
    <w:rsid w:val="00030392"/>
    <w:pPr>
      <w:widowControl w:val="0"/>
      <w:numPr>
        <w:ilvl w:val="2"/>
        <w:numId w:val="31"/>
      </w:numPr>
      <w:spacing w:before="280" w:after="200"/>
      <w:outlineLvl w:val="2"/>
    </w:pPr>
    <w:rPr>
      <w:rFonts w:cs="DejaVu Sans"/>
      <w:bCs/>
      <w:sz w:val="20"/>
      <w:szCs w:val="24"/>
    </w:rPr>
  </w:style>
  <w:style w:type="paragraph" w:styleId="berschrift4">
    <w:name w:val="heading 4"/>
    <w:basedOn w:val="berschrift3"/>
    <w:next w:val="Standard"/>
    <w:link w:val="berschrift4Zchn"/>
    <w:uiPriority w:val="99"/>
    <w:semiHidden/>
    <w:rsid w:val="008F56C9"/>
    <w:pPr>
      <w:numPr>
        <w:ilvl w:val="3"/>
      </w:numPr>
      <w:outlineLvl w:val="3"/>
    </w:pPr>
    <w:rPr>
      <w:lang w:val="en-US"/>
    </w:rPr>
  </w:style>
  <w:style w:type="paragraph" w:styleId="berschrift5">
    <w:name w:val="heading 5"/>
    <w:basedOn w:val="berschrift3"/>
    <w:next w:val="Standard"/>
    <w:link w:val="berschrift5Zchn"/>
    <w:uiPriority w:val="9"/>
    <w:qFormat/>
    <w:rsid w:val="00EC79ED"/>
    <w:pPr>
      <w:outlineLvl w:val="4"/>
    </w:pPr>
  </w:style>
  <w:style w:type="paragraph" w:styleId="berschrift6">
    <w:name w:val="heading 6"/>
    <w:basedOn w:val="Standard"/>
    <w:next w:val="Standard"/>
    <w:link w:val="berschrift6Zchn"/>
    <w:uiPriority w:val="99"/>
    <w:semiHidden/>
    <w:rsid w:val="00781AD5"/>
    <w:pPr>
      <w:keepNext/>
      <w:keepLines/>
      <w:widowControl w:val="0"/>
      <w:numPr>
        <w:ilvl w:val="5"/>
        <w:numId w:val="2"/>
      </w:numPr>
      <w:tabs>
        <w:tab w:val="left" w:pos="709"/>
      </w:tabs>
      <w:suppressAutoHyphens/>
      <w:spacing w:before="200" w:line="276" w:lineRule="auto"/>
      <w:outlineLvl w:val="5"/>
    </w:pPr>
    <w:rPr>
      <w:rFonts w:ascii="Cambria" w:hAnsi="Cambria" w:cs="Mangal"/>
      <w:i/>
      <w:iCs/>
      <w:color w:val="243F60"/>
      <w:szCs w:val="21"/>
      <w:lang w:eastAsia="zh-CN" w:bidi="hi-IN"/>
    </w:rPr>
  </w:style>
  <w:style w:type="paragraph" w:styleId="berschrift7">
    <w:name w:val="heading 7"/>
    <w:basedOn w:val="Standard"/>
    <w:next w:val="Standard"/>
    <w:link w:val="berschrift7Zchn"/>
    <w:uiPriority w:val="99"/>
    <w:semiHidden/>
    <w:rsid w:val="00781AD5"/>
    <w:pPr>
      <w:keepNext/>
      <w:keepLines/>
      <w:widowControl w:val="0"/>
      <w:numPr>
        <w:ilvl w:val="6"/>
        <w:numId w:val="2"/>
      </w:numPr>
      <w:tabs>
        <w:tab w:val="left" w:pos="709"/>
      </w:tabs>
      <w:suppressAutoHyphens/>
      <w:spacing w:before="200" w:line="276" w:lineRule="auto"/>
      <w:outlineLvl w:val="6"/>
    </w:pPr>
    <w:rPr>
      <w:rFonts w:ascii="Cambria" w:hAnsi="Cambria" w:cs="Mangal"/>
      <w:i/>
      <w:iCs/>
      <w:color w:val="404040"/>
      <w:szCs w:val="21"/>
      <w:lang w:eastAsia="zh-CN" w:bidi="hi-IN"/>
    </w:rPr>
  </w:style>
  <w:style w:type="paragraph" w:styleId="berschrift8">
    <w:name w:val="heading 8"/>
    <w:basedOn w:val="Standard"/>
    <w:next w:val="Standard"/>
    <w:link w:val="berschrift8Zchn"/>
    <w:uiPriority w:val="99"/>
    <w:semiHidden/>
    <w:qFormat/>
    <w:rsid w:val="00781AD5"/>
    <w:pPr>
      <w:keepNext/>
      <w:keepLines/>
      <w:widowControl w:val="0"/>
      <w:numPr>
        <w:ilvl w:val="7"/>
        <w:numId w:val="2"/>
      </w:numPr>
      <w:tabs>
        <w:tab w:val="left" w:pos="709"/>
      </w:tabs>
      <w:suppressAutoHyphens/>
      <w:spacing w:before="200" w:line="276" w:lineRule="auto"/>
      <w:outlineLvl w:val="7"/>
    </w:pPr>
    <w:rPr>
      <w:rFonts w:ascii="Cambria" w:hAnsi="Cambria" w:cs="Mangal"/>
      <w:color w:val="404040"/>
      <w:szCs w:val="18"/>
      <w:lang w:eastAsia="zh-CN" w:bidi="hi-IN"/>
    </w:rPr>
  </w:style>
  <w:style w:type="paragraph" w:styleId="berschrift9">
    <w:name w:val="heading 9"/>
    <w:aliases w:val="Überschrift 10"/>
    <w:basedOn w:val="Standard"/>
    <w:next w:val="Standard"/>
    <w:link w:val="berschrift9Zchn"/>
    <w:uiPriority w:val="99"/>
    <w:semiHidden/>
    <w:rsid w:val="00781AD5"/>
    <w:pPr>
      <w:keepNext/>
      <w:keepLines/>
      <w:widowControl w:val="0"/>
      <w:numPr>
        <w:ilvl w:val="8"/>
        <w:numId w:val="2"/>
      </w:numPr>
      <w:tabs>
        <w:tab w:val="left" w:pos="709"/>
      </w:tabs>
      <w:suppressAutoHyphens/>
      <w:spacing w:before="200" w:line="276" w:lineRule="auto"/>
      <w:outlineLvl w:val="8"/>
    </w:pPr>
    <w:rPr>
      <w:rFonts w:ascii="Cambria" w:hAnsi="Cambria" w:cs="Mangal"/>
      <w:i/>
      <w:iCs/>
      <w:color w:val="404040"/>
      <w:szCs w:val="18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8F56C9"/>
    <w:rPr>
      <w:rFonts w:ascii="EasiRun Sans" w:hAnsi="EasiRun Sans" w:cs="DejaVu Sans"/>
      <w:bCs/>
      <w:color w:val="1D428A"/>
      <w:sz w:val="40"/>
      <w:szCs w:val="40"/>
      <w:lang w:val="en-US" w:eastAsia="zh-CN" w:bidi="hi-IN"/>
    </w:rPr>
  </w:style>
  <w:style w:type="character" w:customStyle="1" w:styleId="berschrift2Zchn">
    <w:name w:val="Überschrift 2 Zchn"/>
    <w:link w:val="berschrift2"/>
    <w:uiPriority w:val="99"/>
    <w:locked/>
    <w:rsid w:val="00030392"/>
    <w:rPr>
      <w:rFonts w:ascii="EasiRun Sans" w:hAnsi="EasiRun Sans" w:cs="Mangal"/>
      <w:b/>
      <w:color w:val="1D428A"/>
      <w:sz w:val="28"/>
      <w:szCs w:val="21"/>
      <w:lang w:eastAsia="zh-CN" w:bidi="hi-IN"/>
    </w:rPr>
  </w:style>
  <w:style w:type="character" w:customStyle="1" w:styleId="berschrift3Zchn">
    <w:name w:val="Überschrift 3 Zchn"/>
    <w:link w:val="berschrift3"/>
    <w:uiPriority w:val="99"/>
    <w:locked/>
    <w:rsid w:val="00030392"/>
    <w:rPr>
      <w:rFonts w:ascii="EasiRun Sans" w:hAnsi="EasiRun Sans" w:cs="DejaVu Sans"/>
      <w:b/>
      <w:bCs/>
      <w:color w:val="1D428A"/>
      <w:sz w:val="20"/>
      <w:lang w:eastAsia="zh-CN" w:bidi="hi-IN"/>
    </w:rPr>
  </w:style>
  <w:style w:type="character" w:customStyle="1" w:styleId="berschrift4Zchn">
    <w:name w:val="Überschrift 4 Zchn"/>
    <w:link w:val="berschrift4"/>
    <w:uiPriority w:val="99"/>
    <w:semiHidden/>
    <w:locked/>
    <w:rsid w:val="008F56C9"/>
    <w:rPr>
      <w:rFonts w:ascii="EasiRun Sans" w:hAnsi="EasiRun Sans" w:cs="DejaVu Sans"/>
      <w:b/>
      <w:bCs/>
      <w:color w:val="1D428A"/>
      <w:sz w:val="20"/>
      <w:lang w:val="en-US" w:eastAsia="zh-CN" w:bidi="hi-IN"/>
    </w:rPr>
  </w:style>
  <w:style w:type="character" w:customStyle="1" w:styleId="berschrift5Zchn">
    <w:name w:val="Überschrift 5 Zchn"/>
    <w:link w:val="berschrift5"/>
    <w:uiPriority w:val="9"/>
    <w:locked/>
    <w:rsid w:val="00354B2C"/>
    <w:rPr>
      <w:rFonts w:ascii="EasiRun Sans" w:hAnsi="EasiRun Sans" w:cs="DejaVu Sans"/>
      <w:b/>
      <w:bCs/>
      <w:color w:val="1D428A"/>
      <w:lang w:val="en-GB" w:eastAsia="zh-CN" w:bidi="hi-IN"/>
    </w:rPr>
  </w:style>
  <w:style w:type="character" w:customStyle="1" w:styleId="berschrift6Zchn">
    <w:name w:val="Überschrift 6 Zchn"/>
    <w:link w:val="berschrift6"/>
    <w:uiPriority w:val="99"/>
    <w:semiHidden/>
    <w:locked/>
    <w:rsid w:val="00354B2C"/>
    <w:rPr>
      <w:rFonts w:ascii="Cambria" w:hAnsi="Cambria" w:cs="Mangal"/>
      <w:i/>
      <w:iCs/>
      <w:color w:val="243F60"/>
      <w:szCs w:val="21"/>
      <w:lang w:eastAsia="zh-CN" w:bidi="hi-IN"/>
    </w:rPr>
  </w:style>
  <w:style w:type="character" w:customStyle="1" w:styleId="berschrift7Zchn">
    <w:name w:val="Überschrift 7 Zchn"/>
    <w:link w:val="berschrift7"/>
    <w:uiPriority w:val="99"/>
    <w:semiHidden/>
    <w:locked/>
    <w:rsid w:val="00354B2C"/>
    <w:rPr>
      <w:rFonts w:ascii="Cambria" w:hAnsi="Cambria" w:cs="Mangal"/>
      <w:i/>
      <w:iCs/>
      <w:color w:val="404040"/>
      <w:szCs w:val="21"/>
      <w:lang w:eastAsia="zh-CN" w:bidi="hi-IN"/>
    </w:rPr>
  </w:style>
  <w:style w:type="character" w:customStyle="1" w:styleId="berschrift8Zchn">
    <w:name w:val="Überschrift 8 Zchn"/>
    <w:link w:val="berschrift8"/>
    <w:uiPriority w:val="99"/>
    <w:semiHidden/>
    <w:locked/>
    <w:rsid w:val="00354B2C"/>
    <w:rPr>
      <w:rFonts w:ascii="Cambria" w:hAnsi="Cambria" w:cs="Mangal"/>
      <w:color w:val="404040"/>
      <w:szCs w:val="18"/>
      <w:lang w:eastAsia="zh-CN" w:bidi="hi-IN"/>
    </w:rPr>
  </w:style>
  <w:style w:type="character" w:customStyle="1" w:styleId="berschrift9Zchn">
    <w:name w:val="Überschrift 9 Zchn"/>
    <w:aliases w:val="Überschrift 10 Zchn"/>
    <w:link w:val="berschrift9"/>
    <w:uiPriority w:val="99"/>
    <w:semiHidden/>
    <w:locked/>
    <w:rsid w:val="00354B2C"/>
    <w:rPr>
      <w:rFonts w:ascii="Cambria" w:hAnsi="Cambria" w:cs="Mangal"/>
      <w:i/>
      <w:iCs/>
      <w:color w:val="404040"/>
      <w:szCs w:val="18"/>
      <w:lang w:eastAsia="zh-CN" w:bidi="hi-IN"/>
    </w:rPr>
  </w:style>
  <w:style w:type="paragraph" w:styleId="Textkrper">
    <w:name w:val="Body Text"/>
    <w:basedOn w:val="Standard"/>
    <w:link w:val="TextkrperZchn"/>
    <w:uiPriority w:val="99"/>
    <w:rsid w:val="00781AD5"/>
    <w:pPr>
      <w:spacing w:after="120"/>
    </w:pPr>
  </w:style>
  <w:style w:type="character" w:customStyle="1" w:styleId="TextkrperZchn">
    <w:name w:val="Textkörper Zchn"/>
    <w:link w:val="Textkrper"/>
    <w:uiPriority w:val="99"/>
    <w:locked/>
    <w:rsid w:val="00781AD5"/>
    <w:rPr>
      <w:rFonts w:cs="Times New Roman"/>
    </w:rPr>
  </w:style>
  <w:style w:type="paragraph" w:styleId="Titel">
    <w:name w:val="Title"/>
    <w:aliases w:val="Überschrift A"/>
    <w:basedOn w:val="berschrift1"/>
    <w:next w:val="Standard"/>
    <w:link w:val="TitelZchn"/>
    <w:autoRedefine/>
    <w:uiPriority w:val="99"/>
    <w:semiHidden/>
    <w:rsid w:val="00F23C30"/>
    <w:pPr>
      <w:numPr>
        <w:numId w:val="1"/>
      </w:numPr>
      <w:tabs>
        <w:tab w:val="left" w:pos="454"/>
        <w:tab w:val="left" w:pos="709"/>
      </w:tabs>
      <w:spacing w:after="300"/>
      <w:ind w:left="357" w:hanging="357"/>
      <w:contextualSpacing/>
    </w:pPr>
    <w:rPr>
      <w:rFonts w:cs="Mangal"/>
      <w:spacing w:val="5"/>
      <w:kern w:val="28"/>
      <w:szCs w:val="47"/>
    </w:rPr>
  </w:style>
  <w:style w:type="character" w:customStyle="1" w:styleId="TitelZchn">
    <w:name w:val="Titel Zchn"/>
    <w:aliases w:val="Überschrift A Zchn"/>
    <w:link w:val="Titel"/>
    <w:uiPriority w:val="99"/>
    <w:semiHidden/>
    <w:locked/>
    <w:rsid w:val="00354B2C"/>
    <w:rPr>
      <w:rFonts w:ascii="EasiRun Sans" w:hAnsi="EasiRun Sans" w:cs="Mangal"/>
      <w:bCs/>
      <w:color w:val="1D428A"/>
      <w:spacing w:val="5"/>
      <w:kern w:val="28"/>
      <w:sz w:val="40"/>
      <w:szCs w:val="47"/>
      <w:lang w:val="en-US" w:eastAsia="zh-CN" w:bidi="hi-IN"/>
    </w:rPr>
  </w:style>
  <w:style w:type="paragraph" w:styleId="KeinLeerraum">
    <w:name w:val="No Spacing"/>
    <w:aliases w:val="Kapitel 2. Ebene"/>
    <w:basedOn w:val="berschrift2"/>
    <w:next w:val="Absatz"/>
    <w:autoRedefine/>
    <w:uiPriority w:val="99"/>
    <w:rsid w:val="00F61205"/>
    <w:pPr>
      <w:widowControl w:val="0"/>
      <w:numPr>
        <w:numId w:val="2"/>
      </w:numPr>
      <w:tabs>
        <w:tab w:val="left" w:pos="680"/>
      </w:tabs>
      <w:suppressAutoHyphens/>
      <w:ind w:left="680" w:hanging="680"/>
    </w:pPr>
    <w:rPr>
      <w:bCs/>
      <w:szCs w:val="28"/>
    </w:rPr>
  </w:style>
  <w:style w:type="paragraph" w:styleId="Listenabsatz">
    <w:name w:val="List Paragraph"/>
    <w:aliases w:val="EE Textkörper"/>
    <w:basedOn w:val="Standard"/>
    <w:next w:val="Standard"/>
    <w:autoRedefine/>
    <w:uiPriority w:val="99"/>
    <w:rsid w:val="00271E42"/>
    <w:pPr>
      <w:widowControl w:val="0"/>
      <w:tabs>
        <w:tab w:val="left" w:pos="709"/>
      </w:tabs>
      <w:suppressAutoHyphens/>
      <w:spacing w:after="120"/>
      <w:contextualSpacing/>
    </w:pPr>
    <w:rPr>
      <w:rFonts w:ascii="Fira Sans OT" w:hAnsi="Fira Sans OT" w:cs="Mangal"/>
      <w:sz w:val="22"/>
      <w:szCs w:val="21"/>
      <w:lang w:eastAsia="zh-CN" w:bidi="hi-IN"/>
    </w:rPr>
  </w:style>
  <w:style w:type="character" w:styleId="IntensiveHervorhebung">
    <w:name w:val="Intense Emphasis"/>
    <w:uiPriority w:val="99"/>
    <w:rsid w:val="00781AD5"/>
    <w:rPr>
      <w:rFonts w:cs="Times New Roman"/>
      <w:b/>
      <w:bCs/>
      <w:i/>
      <w:iCs/>
      <w:color w:val="4F81BD"/>
    </w:rPr>
  </w:style>
  <w:style w:type="paragraph" w:styleId="Inhaltsverzeichnisberschrift">
    <w:name w:val="TOC Heading"/>
    <w:basedOn w:val="Inhaltsverzeichnis"/>
    <w:next w:val="Standard"/>
    <w:uiPriority w:val="39"/>
    <w:rsid w:val="008F56C9"/>
  </w:style>
  <w:style w:type="paragraph" w:styleId="Kopfzeile">
    <w:name w:val="header"/>
    <w:basedOn w:val="Standard"/>
    <w:link w:val="KopfzeileZchn"/>
    <w:uiPriority w:val="99"/>
    <w:rsid w:val="007A56E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locked/>
    <w:rsid w:val="007A56E7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7A56E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locked/>
    <w:rsid w:val="007A56E7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rsid w:val="007A56E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7A56E7"/>
    <w:rPr>
      <w:rFonts w:ascii="Tahoma" w:hAnsi="Tahoma" w:cs="Tahoma"/>
      <w:sz w:val="16"/>
      <w:szCs w:val="16"/>
    </w:rPr>
  </w:style>
  <w:style w:type="table" w:styleId="Tabellenraster">
    <w:name w:val="Table Grid"/>
    <w:aliases w:val="Standardtabelle"/>
    <w:basedOn w:val="NormaleTabelle"/>
    <w:uiPriority w:val="99"/>
    <w:rsid w:val="003A58DB"/>
    <w:rPr>
      <w:rFonts w:ascii="EasiRun Sans Light" w:hAnsi="EasiRun Sans Light"/>
    </w:rPr>
    <w:tblPr>
      <w:tblBorders>
        <w:insideH w:val="single" w:sz="4" w:space="0" w:color="auto"/>
      </w:tblBorders>
    </w:tblPr>
    <w:tcPr>
      <w:vAlign w:val="center"/>
    </w:tcPr>
    <w:tblStylePr w:type="firstRow">
      <w:rPr>
        <w:rFonts w:ascii="EasiRun Sans" w:hAnsi="EasiRun Sans"/>
        <w:b/>
      </w:rPr>
    </w:tblStylePr>
  </w:style>
  <w:style w:type="character" w:styleId="BesuchterHyperlink">
    <w:name w:val="FollowedHyperlink"/>
    <w:basedOn w:val="Hyperlink"/>
    <w:uiPriority w:val="99"/>
    <w:unhideWhenUsed/>
    <w:locked/>
    <w:rsid w:val="007E1C4A"/>
    <w:rPr>
      <w:rFonts w:cs="Times New Roman"/>
      <w:color w:val="1D428A"/>
      <w:u w:val="dotted"/>
      <w:lang w:val="en-GB"/>
    </w:rPr>
  </w:style>
  <w:style w:type="paragraph" w:customStyle="1" w:styleId="AufzhlungmitAdler">
    <w:name w:val="Aufzählung mit Adler"/>
    <w:basedOn w:val="AufzhlungmitPunkt"/>
    <w:qFormat/>
    <w:rsid w:val="007E1C4A"/>
    <w:pPr>
      <w:numPr>
        <w:numId w:val="25"/>
      </w:numPr>
      <w:ind w:left="681" w:hanging="454"/>
    </w:pPr>
  </w:style>
  <w:style w:type="paragraph" w:styleId="Verzeichnis1">
    <w:name w:val="toc 1"/>
    <w:aliases w:val="Verzeichnis 1 EE"/>
    <w:basedOn w:val="Standard"/>
    <w:next w:val="Standard"/>
    <w:autoRedefine/>
    <w:uiPriority w:val="39"/>
    <w:rsid w:val="007D08DA"/>
    <w:pPr>
      <w:suppressLineNumbers/>
      <w:tabs>
        <w:tab w:val="left" w:pos="567"/>
        <w:tab w:val="right" w:leader="dot" w:pos="9062"/>
      </w:tabs>
      <w:spacing w:before="240" w:after="120"/>
    </w:pPr>
    <w:rPr>
      <w:rFonts w:ascii="EasiRun Sans" w:hAnsi="EasiRun Sans"/>
      <w:b/>
      <w:bCs/>
      <w:noProof/>
      <w:color w:val="1D428A"/>
      <w:szCs w:val="36"/>
      <w:lang w:bidi="hi-IN"/>
    </w:rPr>
  </w:style>
  <w:style w:type="character" w:styleId="Hyperlink">
    <w:name w:val="Hyperlink"/>
    <w:uiPriority w:val="99"/>
    <w:qFormat/>
    <w:rsid w:val="0061076B"/>
    <w:rPr>
      <w:rFonts w:cs="Times New Roman"/>
      <w:color w:val="1D428A"/>
      <w:u w:val="dotted"/>
    </w:rPr>
  </w:style>
  <w:style w:type="paragraph" w:styleId="Verzeichnis2">
    <w:name w:val="toc 2"/>
    <w:aliases w:val="Verzeichnis 2 EE"/>
    <w:basedOn w:val="Standard"/>
    <w:next w:val="Standard"/>
    <w:autoRedefine/>
    <w:uiPriority w:val="39"/>
    <w:rsid w:val="00A86565"/>
    <w:pPr>
      <w:tabs>
        <w:tab w:val="left" w:pos="1021"/>
        <w:tab w:val="right" w:leader="dot" w:pos="9061"/>
      </w:tabs>
      <w:spacing w:after="80" w:line="288" w:lineRule="auto"/>
      <w:ind w:left="567"/>
      <w:contextualSpacing/>
      <w:outlineLvl w:val="1"/>
    </w:pPr>
  </w:style>
  <w:style w:type="paragraph" w:styleId="Beschriftung">
    <w:name w:val="caption"/>
    <w:basedOn w:val="Standard"/>
    <w:next w:val="Standard"/>
    <w:uiPriority w:val="99"/>
    <w:qFormat/>
    <w:rsid w:val="00CF0FC8"/>
    <w:pPr>
      <w:spacing w:after="200"/>
    </w:pPr>
    <w:rPr>
      <w:rFonts w:ascii="EasiRun Sans" w:hAnsi="EasiRun Sans"/>
      <w:b/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rsid w:val="001A0329"/>
  </w:style>
  <w:style w:type="table" w:styleId="MittlereSchattierung1-Akzent1">
    <w:name w:val="Medium Shading 1 Accent 1"/>
    <w:basedOn w:val="NormaleTabelle"/>
    <w:uiPriority w:val="99"/>
    <w:rsid w:val="000E7DF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HellesRaster-Akzent5">
    <w:name w:val="Light Grid Accent 5"/>
    <w:basedOn w:val="NormaleTabelle"/>
    <w:uiPriority w:val="99"/>
    <w:rsid w:val="000E7DF6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HelleListe-Akzent1">
    <w:name w:val="Light List Accent 1"/>
    <w:basedOn w:val="NormaleTabelle"/>
    <w:uiPriority w:val="99"/>
    <w:rsid w:val="000E7DF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ETabelle1">
    <w:name w:val="EE Tabelle 1"/>
    <w:basedOn w:val="HelleListe-Akzent1"/>
    <w:uiPriority w:val="99"/>
    <w:rsid w:val="007839FE"/>
    <w:tblPr/>
    <w:tblStylePr w:type="firstRow">
      <w:pPr>
        <w:spacing w:before="0" w:after="0"/>
      </w:pPr>
      <w:rPr>
        <w:rFonts w:ascii="Calibri" w:hAnsi="Calibri" w:cs="Times New Roman"/>
        <w:b/>
        <w:bCs/>
        <w:color w:val="auto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6D9F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 w:val="0"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/>
      </w:tcPr>
    </w:tblStylePr>
  </w:style>
  <w:style w:type="paragraph" w:customStyle="1" w:styleId="Quellcode">
    <w:name w:val="Quellcode"/>
    <w:basedOn w:val="Standard"/>
    <w:link w:val="QuellcodeZchn"/>
    <w:qFormat/>
    <w:rsid w:val="00161DF8"/>
    <w:pPr>
      <w:pBdr>
        <w:top w:val="single" w:sz="8" w:space="6" w:color="A6A6A6" w:themeColor="background1" w:themeShade="A6"/>
        <w:left w:val="single" w:sz="36" w:space="12" w:color="A6A6A6" w:themeColor="background1" w:themeShade="A6"/>
        <w:bottom w:val="single" w:sz="8" w:space="6" w:color="A6A6A6" w:themeColor="background1" w:themeShade="A6"/>
        <w:right w:val="single" w:sz="8" w:space="10" w:color="A6A6A6" w:themeColor="background1" w:themeShade="A6"/>
      </w:pBdr>
      <w:shd w:val="clear" w:color="auto" w:fill="F2F2F2" w:themeFill="background1" w:themeFillShade="F2"/>
      <w:spacing w:before="120" w:after="120"/>
      <w:ind w:left="340" w:right="227"/>
      <w:contextualSpacing/>
    </w:pPr>
    <w:rPr>
      <w:rFonts w:ascii="EasiRun Mono" w:hAnsi="EasiRun Mono" w:cs="Courier"/>
      <w:color w:val="1C1C1C"/>
      <w:sz w:val="20"/>
      <w:lang w:val="en-US"/>
    </w:rPr>
  </w:style>
  <w:style w:type="character" w:customStyle="1" w:styleId="QuellcodeZchn">
    <w:name w:val="Quellcode Zchn"/>
    <w:basedOn w:val="Absatz-Standardschriftart"/>
    <w:link w:val="Quellcode"/>
    <w:locked/>
    <w:rsid w:val="00161DF8"/>
    <w:rPr>
      <w:rFonts w:ascii="EasiRun Mono" w:hAnsi="EasiRun Mono" w:cs="Courier"/>
      <w:color w:val="1C1C1C"/>
      <w:sz w:val="20"/>
      <w:shd w:val="clear" w:color="auto" w:fill="F2F2F2" w:themeFill="background1" w:themeFillShade="F2"/>
      <w:lang w:val="en-US" w:eastAsia="en-US"/>
    </w:rPr>
  </w:style>
  <w:style w:type="paragraph" w:styleId="Verzeichnis3">
    <w:name w:val="toc 3"/>
    <w:aliases w:val="EE Verzeichnis 3"/>
    <w:basedOn w:val="Verzeichnis2"/>
    <w:next w:val="Standard"/>
    <w:autoRedefine/>
    <w:uiPriority w:val="39"/>
    <w:rsid w:val="00D135A3"/>
    <w:pPr>
      <w:tabs>
        <w:tab w:val="left" w:pos="1701"/>
      </w:tabs>
      <w:ind w:left="1021"/>
      <w:outlineLvl w:val="2"/>
    </w:pPr>
    <w:rPr>
      <w:noProof/>
    </w:rPr>
  </w:style>
  <w:style w:type="character" w:styleId="Kommentarzeichen">
    <w:name w:val="annotation reference"/>
    <w:uiPriority w:val="99"/>
    <w:semiHidden/>
    <w:rsid w:val="002E5BD7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2E5BD7"/>
  </w:style>
  <w:style w:type="character" w:customStyle="1" w:styleId="KommentartextZchn">
    <w:name w:val="Kommentartext Zchn"/>
    <w:link w:val="Kommentartext"/>
    <w:uiPriority w:val="99"/>
    <w:semiHidden/>
    <w:locked/>
    <w:rsid w:val="002E5BD7"/>
    <w:rPr>
      <w:rFonts w:cs="Times New Roma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2E5BD7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locked/>
    <w:rsid w:val="002E5BD7"/>
    <w:rPr>
      <w:rFonts w:cs="Times New Roman"/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locked/>
    <w:rsid w:val="008E4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de-DE"/>
    </w:rPr>
  </w:style>
  <w:style w:type="character" w:customStyle="1" w:styleId="HTMLVorformatiertZchn">
    <w:name w:val="HTML Vorformatiert Zchn"/>
    <w:link w:val="HTMLVorformatiert"/>
    <w:uiPriority w:val="99"/>
    <w:semiHidden/>
    <w:rsid w:val="008E453D"/>
    <w:rPr>
      <w:rFonts w:ascii="Courier New" w:hAnsi="Courier New" w:cs="Courier New"/>
    </w:rPr>
  </w:style>
  <w:style w:type="paragraph" w:styleId="StandardWeb">
    <w:name w:val="Normal (Web)"/>
    <w:basedOn w:val="Standard"/>
    <w:uiPriority w:val="99"/>
    <w:semiHidden/>
    <w:unhideWhenUsed/>
    <w:locked/>
    <w:rsid w:val="0070695E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character" w:styleId="Fett">
    <w:name w:val="Strong"/>
    <w:uiPriority w:val="22"/>
    <w:locked/>
    <w:rsid w:val="00D221DD"/>
    <w:rPr>
      <w:rFonts w:ascii="EasiRun Sans" w:hAnsi="EasiRun Sans"/>
      <w:b/>
      <w:bCs/>
    </w:rPr>
  </w:style>
  <w:style w:type="paragraph" w:customStyle="1" w:styleId="Default">
    <w:name w:val="Default"/>
    <w:rsid w:val="0085584E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erarbeitung">
    <w:name w:val="Revision"/>
    <w:hidden/>
    <w:uiPriority w:val="99"/>
    <w:semiHidden/>
    <w:rsid w:val="009C323C"/>
    <w:rPr>
      <w:lang w:eastAsia="en-US"/>
    </w:rPr>
  </w:style>
  <w:style w:type="paragraph" w:customStyle="1" w:styleId="Absatz">
    <w:name w:val="Absatz"/>
    <w:basedOn w:val="Textkrper"/>
    <w:link w:val="AbsatzZchn"/>
    <w:qFormat/>
    <w:rsid w:val="00D67CF9"/>
    <w:pPr>
      <w:spacing w:before="120" w:after="160" w:line="300" w:lineRule="auto"/>
      <w:jc w:val="both"/>
    </w:pPr>
    <w:rPr>
      <w:sz w:val="20"/>
      <w:lang w:eastAsia="zh-CN" w:bidi="hi-IN"/>
    </w:rPr>
  </w:style>
  <w:style w:type="paragraph" w:customStyle="1" w:styleId="Titel1">
    <w:name w:val="Titel 1"/>
    <w:basedOn w:val="Standard"/>
    <w:qFormat/>
    <w:rsid w:val="00D67CF9"/>
    <w:pPr>
      <w:spacing w:before="360" w:after="280"/>
      <w:contextualSpacing/>
      <w:jc w:val="center"/>
    </w:pPr>
    <w:rPr>
      <w:rFonts w:ascii="EasiRun Sans" w:hAnsi="EasiRun Sans"/>
      <w:color w:val="1D428A"/>
      <w:sz w:val="48"/>
      <w:szCs w:val="48"/>
    </w:rPr>
  </w:style>
  <w:style w:type="paragraph" w:customStyle="1" w:styleId="Inhaltsverzeichnis">
    <w:name w:val="Inhaltsverzeichnis"/>
    <w:basedOn w:val="NurText"/>
    <w:next w:val="Absatz"/>
    <w:rsid w:val="00F136B3"/>
    <w:pPr>
      <w:spacing w:before="240" w:after="360"/>
    </w:pPr>
    <w:rPr>
      <w:rFonts w:ascii="EasiRun Sans" w:hAnsi="EasiRun Sans"/>
      <w:color w:val="1D428A"/>
      <w:sz w:val="40"/>
    </w:rPr>
  </w:style>
  <w:style w:type="numbering" w:customStyle="1" w:styleId="AufzhlungEE">
    <w:name w:val="Aufzählung EE"/>
    <w:basedOn w:val="KeineListe"/>
    <w:rsid w:val="00F73835"/>
    <w:pPr>
      <w:numPr>
        <w:numId w:val="3"/>
      </w:numPr>
    </w:pPr>
  </w:style>
  <w:style w:type="paragraph" w:styleId="NurText">
    <w:name w:val="Plain Text"/>
    <w:basedOn w:val="Standard"/>
    <w:link w:val="NurTextZchn"/>
    <w:uiPriority w:val="99"/>
    <w:semiHidden/>
    <w:unhideWhenUsed/>
    <w:locked/>
    <w:rsid w:val="008E6444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E6444"/>
    <w:rPr>
      <w:rFonts w:ascii="Consolas" w:hAnsi="Consolas" w:cs="Consolas"/>
      <w:sz w:val="21"/>
      <w:szCs w:val="21"/>
      <w:lang w:eastAsia="en-US"/>
    </w:rPr>
  </w:style>
  <w:style w:type="paragraph" w:customStyle="1" w:styleId="AufzhlungmitPunkt">
    <w:name w:val="Aufzählung mit Punkt"/>
    <w:basedOn w:val="Textkrper"/>
    <w:link w:val="AufzhlungmitPunktZchn"/>
    <w:qFormat/>
    <w:rsid w:val="00BE20F7"/>
    <w:pPr>
      <w:numPr>
        <w:numId w:val="4"/>
      </w:numPr>
      <w:tabs>
        <w:tab w:val="left" w:pos="680"/>
      </w:tabs>
      <w:spacing w:before="120" w:line="300" w:lineRule="auto"/>
      <w:ind w:left="681" w:hanging="454"/>
      <w:jc w:val="both"/>
    </w:pPr>
    <w:rPr>
      <w:sz w:val="20"/>
      <w:lang w:eastAsia="zh-CN"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166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1D428A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6653"/>
    <w:rPr>
      <w:rFonts w:ascii="EasiRun Sans Light" w:hAnsi="EasiRun Sans Light"/>
      <w:b/>
      <w:bCs/>
      <w:i/>
      <w:iCs/>
      <w:color w:val="1D428A"/>
      <w:lang w:eastAsia="en-US"/>
    </w:rPr>
  </w:style>
  <w:style w:type="character" w:styleId="Platzhaltertext">
    <w:name w:val="Placeholder Text"/>
    <w:basedOn w:val="Absatz-Standardschriftart"/>
    <w:uiPriority w:val="99"/>
    <w:rsid w:val="000A1F79"/>
    <w:rPr>
      <w:color w:val="808080"/>
    </w:rPr>
  </w:style>
  <w:style w:type="paragraph" w:customStyle="1" w:styleId="Titel2">
    <w:name w:val="Titel 2"/>
    <w:basedOn w:val="Standard"/>
    <w:link w:val="Titel2Zchn"/>
    <w:qFormat/>
    <w:rsid w:val="006A5CDD"/>
    <w:pPr>
      <w:spacing w:before="240" w:after="120"/>
      <w:jc w:val="center"/>
    </w:pPr>
    <w:rPr>
      <w:rFonts w:ascii="EasiRun Sans" w:hAnsi="EasiRun Sans"/>
      <w:color w:val="1D428A"/>
      <w:sz w:val="40"/>
      <w:szCs w:val="36"/>
    </w:rPr>
  </w:style>
  <w:style w:type="paragraph" w:customStyle="1" w:styleId="AufzhlungmitHaken">
    <w:name w:val="Aufzählung mit Haken"/>
    <w:basedOn w:val="AufzhlungmitPunkt"/>
    <w:link w:val="AufzhlungmitHakenZchn"/>
    <w:qFormat/>
    <w:rsid w:val="00B96B34"/>
    <w:pPr>
      <w:numPr>
        <w:numId w:val="5"/>
      </w:numPr>
      <w:ind w:left="681" w:hanging="454"/>
    </w:pPr>
  </w:style>
  <w:style w:type="character" w:customStyle="1" w:styleId="Titel2Zchn">
    <w:name w:val="Titel 2 Zchn"/>
    <w:basedOn w:val="Absatz-Standardschriftart"/>
    <w:link w:val="Titel2"/>
    <w:rsid w:val="006A5CDD"/>
    <w:rPr>
      <w:rFonts w:ascii="EasiRun Sans" w:hAnsi="EasiRun Sans"/>
      <w:i w:val="0"/>
      <w:color w:val="1D428A"/>
      <w:sz w:val="40"/>
      <w:szCs w:val="36"/>
      <w:lang w:eastAsia="en-US"/>
    </w:rPr>
  </w:style>
  <w:style w:type="character" w:customStyle="1" w:styleId="AufzhlungmitPunktZchn">
    <w:name w:val="Aufzählung mit Punkt Zchn"/>
    <w:basedOn w:val="TextkrperZchn"/>
    <w:link w:val="AufzhlungmitPunkt"/>
    <w:rsid w:val="00BE20F7"/>
    <w:rPr>
      <w:rFonts w:ascii="EasiRun Sans Light" w:hAnsi="EasiRun Sans Light" w:cs="Times New Roman"/>
      <w:sz w:val="20"/>
      <w:lang w:eastAsia="zh-CN" w:bidi="hi-IN"/>
    </w:rPr>
  </w:style>
  <w:style w:type="character" w:customStyle="1" w:styleId="AufzhlungmitHakenZchn">
    <w:name w:val="Aufzählung mit Haken Zchn"/>
    <w:basedOn w:val="AufzhlungmitPunktZchn"/>
    <w:link w:val="AufzhlungmitHaken"/>
    <w:rsid w:val="00B96B34"/>
    <w:rPr>
      <w:rFonts w:ascii="EasiRun Sans Light" w:hAnsi="EasiRun Sans Light" w:cs="Times New Roman"/>
      <w:sz w:val="20"/>
      <w:lang w:eastAsia="zh-CN" w:bidi="hi-IN"/>
    </w:rPr>
  </w:style>
  <w:style w:type="paragraph" w:customStyle="1" w:styleId="HervorhebunginGold">
    <w:name w:val="Hervorhebung in Gold"/>
    <w:basedOn w:val="Absatz"/>
    <w:link w:val="HervorhebunginGoldZchn"/>
    <w:qFormat/>
    <w:rsid w:val="00354B2C"/>
    <w:rPr>
      <w:b/>
      <w:color w:val="87674F"/>
      <w:lang w:val="en-US"/>
    </w:rPr>
  </w:style>
  <w:style w:type="paragraph" w:customStyle="1" w:styleId="HervorhebunginBlau">
    <w:name w:val="Hervorhebung in Blau"/>
    <w:basedOn w:val="Absatz"/>
    <w:link w:val="HervorhebunginBlauZchn"/>
    <w:qFormat/>
    <w:rsid w:val="00354B2C"/>
    <w:rPr>
      <w:rFonts w:ascii="EasiRun Sans" w:hAnsi="EasiRun Sans"/>
      <w:b/>
      <w:color w:val="1D428A"/>
      <w:lang w:val="en-US"/>
    </w:rPr>
  </w:style>
  <w:style w:type="character" w:customStyle="1" w:styleId="AbsatzZchn">
    <w:name w:val="Absatz Zchn"/>
    <w:basedOn w:val="TextkrperZchn"/>
    <w:link w:val="Absatz"/>
    <w:rsid w:val="00D67CF9"/>
    <w:rPr>
      <w:rFonts w:ascii="EasiRun Sans Light" w:hAnsi="EasiRun Sans Light" w:cs="Times New Roman"/>
      <w:sz w:val="20"/>
      <w:lang w:eastAsia="zh-CN" w:bidi="hi-IN"/>
    </w:rPr>
  </w:style>
  <w:style w:type="character" w:customStyle="1" w:styleId="HervorhebunginGoldZchn">
    <w:name w:val="Hervorhebung in Gold Zchn"/>
    <w:basedOn w:val="AbsatzZchn"/>
    <w:link w:val="HervorhebunginGold"/>
    <w:rsid w:val="00354B2C"/>
    <w:rPr>
      <w:rFonts w:ascii="EasiRun Sans Light" w:hAnsi="EasiRun Sans Light" w:cs="Times New Roman"/>
      <w:b/>
      <w:color w:val="87674F"/>
      <w:sz w:val="20"/>
      <w:lang w:val="en-US" w:eastAsia="zh-CN" w:bidi="hi-IN"/>
    </w:rPr>
  </w:style>
  <w:style w:type="character" w:customStyle="1" w:styleId="HervorhebunginBlauZchn">
    <w:name w:val="Hervorhebung in Blau Zchn"/>
    <w:basedOn w:val="AbsatzZchn"/>
    <w:link w:val="HervorhebunginBlau"/>
    <w:rsid w:val="00354B2C"/>
    <w:rPr>
      <w:rFonts w:ascii="EasiRun Sans" w:hAnsi="EasiRun Sans" w:cs="Times New Roman"/>
      <w:b/>
      <w:color w:val="1D428A"/>
      <w:sz w:val="20"/>
      <w:lang w:val="en-US" w:eastAsia="zh-CN" w:bidi="hi-IN"/>
    </w:rPr>
  </w:style>
  <w:style w:type="paragraph" w:customStyle="1" w:styleId="Kapitelebene1">
    <w:name w:val="Kapitelebene 1"/>
    <w:basedOn w:val="berschrift1"/>
    <w:rsid w:val="00B71920"/>
    <w:pPr>
      <w:numPr>
        <w:numId w:val="17"/>
      </w:numPr>
    </w:pPr>
  </w:style>
  <w:style w:type="paragraph" w:styleId="Zitat">
    <w:name w:val="Quote"/>
    <w:basedOn w:val="Absatz"/>
    <w:next w:val="Standard"/>
    <w:link w:val="ZitatZchn"/>
    <w:uiPriority w:val="29"/>
    <w:rsid w:val="00161DF8"/>
    <w:pPr>
      <w:ind w:left="680" w:right="680"/>
    </w:pPr>
    <w:rPr>
      <w:i/>
      <w:iCs/>
      <w:color w:val="000000" w:themeColor="text1"/>
      <w:lang w:val="en-GB"/>
    </w:rPr>
  </w:style>
  <w:style w:type="character" w:customStyle="1" w:styleId="ZitatZchn">
    <w:name w:val="Zitat Zchn"/>
    <w:basedOn w:val="Absatz-Standardschriftart"/>
    <w:link w:val="Zitat"/>
    <w:uiPriority w:val="29"/>
    <w:rsid w:val="00161DF8"/>
    <w:rPr>
      <w:rFonts w:ascii="EasiRun Sans Light" w:hAnsi="EasiRun Sans Light"/>
      <w:i/>
      <w:iCs/>
      <w:color w:val="000000" w:themeColor="text1"/>
      <w:sz w:val="20"/>
      <w:lang w:val="en-GB" w:eastAsia="zh-CN" w:bidi="hi-IN"/>
    </w:rPr>
  </w:style>
  <w:style w:type="character" w:styleId="Seitenzahl">
    <w:name w:val="page number"/>
    <w:uiPriority w:val="99"/>
    <w:unhideWhenUsed/>
    <w:locked/>
    <w:rsid w:val="008F56C9"/>
    <w:rPr>
      <w:rFonts w:ascii="EasiRun Sans" w:hAnsi="EasiRun Sans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locked/>
    <w:rsid w:val="008F56C9"/>
    <w:pPr>
      <w:ind w:left="240" w:hanging="240"/>
    </w:pPr>
  </w:style>
  <w:style w:type="paragraph" w:styleId="Indexberschrift">
    <w:name w:val="index heading"/>
    <w:basedOn w:val="Inhaltsverzeichnisberschrift"/>
    <w:next w:val="Index1"/>
    <w:uiPriority w:val="99"/>
    <w:unhideWhenUsed/>
    <w:locked/>
    <w:rsid w:val="008F56C9"/>
  </w:style>
  <w:style w:type="paragraph" w:customStyle="1" w:styleId="AbsatzEE">
    <w:name w:val="Absatz EE"/>
    <w:basedOn w:val="Textkrper"/>
    <w:rsid w:val="005016AE"/>
    <w:pPr>
      <w:spacing w:before="120" w:after="240" w:line="288" w:lineRule="auto"/>
      <w:jc w:val="both"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Russi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Baltic_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561A1-1993-49CB-A51B-BEF582E0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D43BBA7B.dotm</Template>
  <TotalTime>0</TotalTime>
  <Pages>1</Pages>
  <Words>212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Qualitätsmanagement</vt:lpstr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Qualitätsmanagement</dc:title>
  <dc:subject/>
  <dc:creator>Kirill Fedyakov</dc:creator>
  <cp:keywords/>
  <dc:description/>
  <cp:lastModifiedBy>Kirill Fedyakov</cp:lastModifiedBy>
  <cp:revision>3</cp:revision>
  <cp:lastPrinted>2015-10-25T16:23:00Z</cp:lastPrinted>
  <dcterms:created xsi:type="dcterms:W3CDTF">2017-12-13T21:07:00Z</dcterms:created>
  <dcterms:modified xsi:type="dcterms:W3CDTF">2017-12-14T01:45:00Z</dcterms:modified>
</cp:coreProperties>
</file>